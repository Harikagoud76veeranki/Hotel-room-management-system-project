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B5246" w14:textId="39ABBB66"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08F479D9" w14:textId="77777777" w:rsidR="006C2E1A" w:rsidRDefault="006C2E1A" w:rsidP="00C6554A">
      <w:pPr>
        <w:pStyle w:val="Title"/>
      </w:pPr>
    </w:p>
    <w:p w14:paraId="7ADF1B3C" w14:textId="77777777" w:rsidR="006C2E1A" w:rsidRDefault="006C2E1A" w:rsidP="00C6554A">
      <w:pPr>
        <w:pStyle w:val="Title"/>
      </w:pPr>
    </w:p>
    <w:p w14:paraId="07D12DAB" w14:textId="77777777" w:rsidR="006C2E1A" w:rsidRDefault="006C2E1A" w:rsidP="00C6554A">
      <w:pPr>
        <w:pStyle w:val="Title"/>
      </w:pPr>
    </w:p>
    <w:p w14:paraId="4DD70FBE" w14:textId="77777777" w:rsidR="006C2E1A" w:rsidRDefault="006C2E1A" w:rsidP="00C6554A">
      <w:pPr>
        <w:pStyle w:val="Title"/>
      </w:pPr>
    </w:p>
    <w:p w14:paraId="687AFFAE" w14:textId="5B6A0CCC" w:rsidR="00892242" w:rsidRPr="006C2E1A" w:rsidRDefault="00892242" w:rsidP="00892242">
      <w:pPr>
        <w:pStyle w:val="Title"/>
        <w:pBdr>
          <w:bottom w:val="single" w:sz="6" w:space="9" w:color="auto"/>
        </w:pBdr>
        <w:rPr>
          <w:color w:val="auto"/>
          <w:sz w:val="52"/>
          <w:szCs w:val="52"/>
        </w:rPr>
      </w:pPr>
    </w:p>
    <w:p w14:paraId="15500B18" w14:textId="4E83D659" w:rsidR="00C6554A" w:rsidRPr="004B60CB" w:rsidRDefault="006C2E1A" w:rsidP="00892242">
      <w:pPr>
        <w:pStyle w:val="Title"/>
        <w:ind w:left="1440" w:firstLine="720"/>
        <w:jc w:val="left"/>
        <w:rPr>
          <w:sz w:val="72"/>
          <w:szCs w:val="72"/>
        </w:rPr>
      </w:pPr>
      <w:r w:rsidRPr="004B60CB">
        <w:rPr>
          <w:sz w:val="72"/>
          <w:szCs w:val="72"/>
        </w:rPr>
        <w:t>PROJECT TITLE</w:t>
      </w:r>
    </w:p>
    <w:p w14:paraId="79476D67" w14:textId="51C30855" w:rsidR="006C2E1A" w:rsidRPr="00F6259D" w:rsidRDefault="00F6259D" w:rsidP="00F62973">
      <w:pPr>
        <w:pStyle w:val="Title"/>
        <w:pBdr>
          <w:bottom w:val="single" w:sz="6" w:space="9" w:color="auto"/>
        </w:pBdr>
        <w:rPr>
          <w:color w:val="auto"/>
          <w:sz w:val="72"/>
          <w:szCs w:val="72"/>
        </w:rPr>
      </w:pPr>
      <w:r>
        <w:rPr>
          <w:color w:val="auto"/>
          <w:sz w:val="72"/>
          <w:szCs w:val="72"/>
        </w:rPr>
        <w:t xml:space="preserve">   </w:t>
      </w:r>
      <w:r w:rsidR="000B4BCC" w:rsidRPr="00F6259D">
        <w:rPr>
          <w:color w:val="auto"/>
          <w:sz w:val="72"/>
          <w:szCs w:val="72"/>
        </w:rPr>
        <w:t xml:space="preserve">HOTEL </w:t>
      </w:r>
      <w:r w:rsidR="006C2E1A" w:rsidRPr="00F6259D">
        <w:rPr>
          <w:color w:val="auto"/>
          <w:sz w:val="72"/>
          <w:szCs w:val="72"/>
        </w:rPr>
        <w:t>MANAGEMENT SYSTEM</w:t>
      </w:r>
    </w:p>
    <w:p w14:paraId="498474CD" w14:textId="77777777" w:rsidR="00AB1F88" w:rsidRDefault="00AB1F88" w:rsidP="00AB1F88">
      <w:pPr>
        <w:pStyle w:val="Subtitle"/>
        <w:jc w:val="left"/>
      </w:pPr>
    </w:p>
    <w:p w14:paraId="7F6CF60B" w14:textId="77777777" w:rsidR="00AB1F88" w:rsidRDefault="00AB1F88" w:rsidP="00AB1F88">
      <w:pPr>
        <w:pStyle w:val="Subtitle"/>
        <w:jc w:val="left"/>
      </w:pPr>
    </w:p>
    <w:p w14:paraId="5B68CEAB" w14:textId="5915A576" w:rsidR="00B251B0" w:rsidRPr="004449B9" w:rsidRDefault="00B251B0" w:rsidP="00B661A3">
      <w:pPr>
        <w:pStyle w:val="Subtitle"/>
        <w:jc w:val="left"/>
        <w:rPr>
          <w:sz w:val="40"/>
          <w:szCs w:val="40"/>
        </w:rPr>
      </w:pPr>
      <w:r>
        <w:rPr>
          <w:sz w:val="36"/>
          <w:szCs w:val="36"/>
        </w:rPr>
        <w:t xml:space="preserve">                </w:t>
      </w:r>
      <w:r w:rsidR="00AB1F88" w:rsidRPr="004449B9">
        <w:rPr>
          <w:sz w:val="40"/>
          <w:szCs w:val="40"/>
        </w:rPr>
        <w:t>NAME</w:t>
      </w:r>
      <w:r w:rsidR="006743C5" w:rsidRPr="004449B9">
        <w:rPr>
          <w:sz w:val="40"/>
          <w:szCs w:val="40"/>
        </w:rPr>
        <w:t xml:space="preserve"> -</w:t>
      </w:r>
      <w:r w:rsidR="00AB1F88" w:rsidRPr="004449B9">
        <w:rPr>
          <w:sz w:val="40"/>
          <w:szCs w:val="40"/>
        </w:rPr>
        <w:t xml:space="preserve"> </w:t>
      </w:r>
      <w:r w:rsidR="00BA2783" w:rsidRPr="004449B9">
        <w:rPr>
          <w:sz w:val="40"/>
          <w:szCs w:val="40"/>
        </w:rPr>
        <w:t>VEERANKI HARIKA GOUD</w:t>
      </w:r>
    </w:p>
    <w:p w14:paraId="3BD57CFE" w14:textId="77777777" w:rsidR="00C17939" w:rsidRPr="004449B9" w:rsidRDefault="00B251B0" w:rsidP="00B661A3">
      <w:pPr>
        <w:pStyle w:val="Subtitle"/>
        <w:jc w:val="left"/>
        <w:rPr>
          <w:sz w:val="40"/>
          <w:szCs w:val="40"/>
        </w:rPr>
      </w:pPr>
      <w:r w:rsidRPr="004449B9">
        <w:rPr>
          <w:sz w:val="40"/>
          <w:szCs w:val="40"/>
        </w:rPr>
        <w:tab/>
      </w:r>
      <w:r w:rsidRPr="004449B9">
        <w:rPr>
          <w:sz w:val="40"/>
          <w:szCs w:val="40"/>
        </w:rPr>
        <w:tab/>
      </w:r>
      <w:r w:rsidR="006743C5" w:rsidRPr="004449B9">
        <w:rPr>
          <w:sz w:val="40"/>
          <w:szCs w:val="40"/>
        </w:rPr>
        <w:t>STUDENT ID – AF0400955</w:t>
      </w:r>
    </w:p>
    <w:p w14:paraId="645F2D69" w14:textId="0D45CCBB" w:rsidR="00C6554A" w:rsidRPr="00B661A3" w:rsidRDefault="00C17939" w:rsidP="00B661A3">
      <w:pPr>
        <w:pStyle w:val="Subtitle"/>
        <w:jc w:val="left"/>
        <w:rPr>
          <w:color w:val="auto"/>
          <w:sz w:val="36"/>
          <w:szCs w:val="36"/>
        </w:rPr>
      </w:pPr>
      <w:r w:rsidRPr="004449B9">
        <w:rPr>
          <w:sz w:val="40"/>
          <w:szCs w:val="40"/>
        </w:rPr>
        <w:tab/>
      </w:r>
      <w:r w:rsidRPr="004449B9">
        <w:rPr>
          <w:sz w:val="40"/>
          <w:szCs w:val="40"/>
        </w:rPr>
        <w:tab/>
        <w:t>BATCH – ANP</w:t>
      </w:r>
      <w:r w:rsidR="00526BB2" w:rsidRPr="004449B9">
        <w:rPr>
          <w:sz w:val="40"/>
          <w:szCs w:val="40"/>
        </w:rPr>
        <w:t>-</w:t>
      </w:r>
      <w:r w:rsidRPr="004449B9">
        <w:rPr>
          <w:sz w:val="40"/>
          <w:szCs w:val="40"/>
        </w:rPr>
        <w:t>C7971</w:t>
      </w:r>
      <w:r w:rsidR="00C6554A" w:rsidRPr="00B661A3">
        <w:rPr>
          <w:sz w:val="36"/>
          <w:szCs w:val="36"/>
        </w:rPr>
        <w:br w:type="page"/>
      </w:r>
    </w:p>
    <w:p w14:paraId="325E0DEE" w14:textId="40D79669" w:rsidR="00C6554A" w:rsidRDefault="009850A2" w:rsidP="00C6554A">
      <w:pPr>
        <w:pStyle w:val="Heading1"/>
        <w:rPr>
          <w:sz w:val="40"/>
          <w:szCs w:val="40"/>
        </w:rPr>
      </w:pPr>
      <w:r w:rsidRPr="00F6259D">
        <w:rPr>
          <w:sz w:val="40"/>
          <w:szCs w:val="40"/>
        </w:rPr>
        <w:lastRenderedPageBreak/>
        <w:t>INTRODUCTION:</w:t>
      </w:r>
    </w:p>
    <w:p w14:paraId="443D6B7D" w14:textId="25BB8887" w:rsidR="006C2E1A" w:rsidRPr="00F6259D" w:rsidRDefault="00161B0B" w:rsidP="009B2681">
      <w:pPr>
        <w:spacing w:before="0"/>
        <w:rPr>
          <w:sz w:val="24"/>
          <w:szCs w:val="24"/>
        </w:rPr>
      </w:pPr>
      <w:r w:rsidRPr="00F6259D">
        <w:rPr>
          <w:sz w:val="24"/>
          <w:szCs w:val="24"/>
        </w:rPr>
        <w:t xml:space="preserve">Hotel Management System is a web-based </w:t>
      </w:r>
      <w:r w:rsidR="00F21504" w:rsidRPr="00F6259D">
        <w:rPr>
          <w:sz w:val="24"/>
          <w:szCs w:val="24"/>
        </w:rPr>
        <w:t xml:space="preserve">application that allows the hotel manager to </w:t>
      </w:r>
      <w:r w:rsidR="00097CF7" w:rsidRPr="00F6259D">
        <w:rPr>
          <w:sz w:val="24"/>
          <w:szCs w:val="24"/>
        </w:rPr>
        <w:t>handle hotel</w:t>
      </w:r>
      <w:r w:rsidR="00F21504" w:rsidRPr="00F6259D">
        <w:rPr>
          <w:sz w:val="24"/>
          <w:szCs w:val="24"/>
        </w:rPr>
        <w:t xml:space="preserve"> </w:t>
      </w:r>
      <w:r w:rsidR="00260A64">
        <w:rPr>
          <w:sz w:val="24"/>
          <w:szCs w:val="24"/>
        </w:rPr>
        <w:t xml:space="preserve">room </w:t>
      </w:r>
      <w:r w:rsidR="00097CF7">
        <w:rPr>
          <w:sz w:val="24"/>
          <w:szCs w:val="24"/>
        </w:rPr>
        <w:t xml:space="preserve">bookings </w:t>
      </w:r>
      <w:r w:rsidR="00097CF7" w:rsidRPr="00F6259D">
        <w:rPr>
          <w:sz w:val="24"/>
          <w:szCs w:val="24"/>
        </w:rPr>
        <w:t>online</w:t>
      </w:r>
      <w:r w:rsidR="00C979E8" w:rsidRPr="00F6259D">
        <w:rPr>
          <w:sz w:val="24"/>
          <w:szCs w:val="24"/>
        </w:rPr>
        <w:t xml:space="preserve">. Interactive GUI and the ability to manage </w:t>
      </w:r>
      <w:r w:rsidR="00A8459C" w:rsidRPr="00F6259D">
        <w:rPr>
          <w:sz w:val="24"/>
          <w:szCs w:val="24"/>
        </w:rPr>
        <w:t>various hotel bookings and rooms makes this system very flexible and convenient</w:t>
      </w:r>
      <w:r w:rsidR="00342305" w:rsidRPr="00F6259D">
        <w:rPr>
          <w:sz w:val="24"/>
          <w:szCs w:val="24"/>
        </w:rPr>
        <w:t xml:space="preserve">. </w:t>
      </w:r>
      <w:r w:rsidR="003D6560" w:rsidRPr="00F6259D">
        <w:rPr>
          <w:sz w:val="24"/>
          <w:szCs w:val="24"/>
        </w:rPr>
        <w:t>The Hotel Manager is a very busy person and does not have en</w:t>
      </w:r>
      <w:r w:rsidR="00944F84" w:rsidRPr="00F6259D">
        <w:rPr>
          <w:sz w:val="24"/>
          <w:szCs w:val="24"/>
        </w:rPr>
        <w:t xml:space="preserve">ough time to sit and manage the entire activities manually on paper. This application </w:t>
      </w:r>
      <w:r w:rsidR="00275ABE">
        <w:rPr>
          <w:sz w:val="24"/>
          <w:szCs w:val="24"/>
        </w:rPr>
        <w:t xml:space="preserve">is </w:t>
      </w:r>
      <w:r w:rsidR="00275ABE" w:rsidRPr="00430152">
        <w:rPr>
          <w:sz w:val="24"/>
          <w:szCs w:val="24"/>
        </w:rPr>
        <w:t>designed to manage and automate various hotel operations, enhancing efficiency, productivity, and customer satisfaction.</w:t>
      </w:r>
      <w:r w:rsidR="00275ABE" w:rsidRPr="009461D6">
        <w:t xml:space="preserve"> </w:t>
      </w:r>
      <w:r w:rsidR="00427CA0">
        <w:t xml:space="preserve">It </w:t>
      </w:r>
      <w:r w:rsidR="005F4068" w:rsidRPr="00F6259D">
        <w:rPr>
          <w:sz w:val="24"/>
          <w:szCs w:val="24"/>
        </w:rPr>
        <w:t>gives</w:t>
      </w:r>
      <w:r w:rsidR="00427CA0">
        <w:rPr>
          <w:sz w:val="24"/>
          <w:szCs w:val="24"/>
        </w:rPr>
        <w:t xml:space="preserve"> </w:t>
      </w:r>
      <w:r w:rsidR="005F4068" w:rsidRPr="00F6259D">
        <w:rPr>
          <w:sz w:val="24"/>
          <w:szCs w:val="24"/>
        </w:rPr>
        <w:t>the power and flexibility to manage the entire system from a single</w:t>
      </w:r>
      <w:r w:rsidR="008538BD" w:rsidRPr="00F6259D">
        <w:rPr>
          <w:sz w:val="24"/>
          <w:szCs w:val="24"/>
        </w:rPr>
        <w:t xml:space="preserve"> online system.</w:t>
      </w:r>
    </w:p>
    <w:p w14:paraId="105FF420" w14:textId="674C9F1B" w:rsidR="008538BD" w:rsidRPr="00F6259D" w:rsidRDefault="008538BD" w:rsidP="009B2681">
      <w:pPr>
        <w:pStyle w:val="Heading1"/>
        <w:spacing w:before="0"/>
        <w:rPr>
          <w:sz w:val="40"/>
          <w:szCs w:val="28"/>
        </w:rPr>
      </w:pPr>
      <w:r w:rsidRPr="00F6259D">
        <w:rPr>
          <w:sz w:val="40"/>
          <w:szCs w:val="28"/>
        </w:rPr>
        <w:t>ABSTRACT:</w:t>
      </w:r>
    </w:p>
    <w:p w14:paraId="34B71BF4" w14:textId="258FD1DC" w:rsidR="00EB2C11" w:rsidRPr="00F6259D" w:rsidRDefault="00B61C46" w:rsidP="009B2681">
      <w:pPr>
        <w:spacing w:before="0"/>
        <w:rPr>
          <w:sz w:val="24"/>
          <w:szCs w:val="24"/>
        </w:rPr>
      </w:pPr>
      <w:r w:rsidRPr="00F6259D">
        <w:rPr>
          <w:sz w:val="24"/>
          <w:szCs w:val="24"/>
        </w:rPr>
        <w:t>Hotel Manage</w:t>
      </w:r>
      <w:r w:rsidR="00200E23" w:rsidRPr="00F6259D">
        <w:rPr>
          <w:sz w:val="24"/>
          <w:szCs w:val="24"/>
        </w:rPr>
        <w:t>ment project provides</w:t>
      </w:r>
      <w:r w:rsidR="007B7520" w:rsidRPr="00F6259D">
        <w:rPr>
          <w:sz w:val="24"/>
          <w:szCs w:val="24"/>
        </w:rPr>
        <w:t xml:space="preserve"> room booking, staff management and other necessary</w:t>
      </w:r>
      <w:r w:rsidR="00392050" w:rsidRPr="00F6259D">
        <w:rPr>
          <w:sz w:val="24"/>
          <w:szCs w:val="24"/>
        </w:rPr>
        <w:t xml:space="preserve"> hotel manage</w:t>
      </w:r>
      <w:r w:rsidR="008C06DA" w:rsidRPr="00F6259D">
        <w:rPr>
          <w:sz w:val="24"/>
          <w:szCs w:val="24"/>
        </w:rPr>
        <w:t>ment features</w:t>
      </w:r>
      <w:r w:rsidR="00625D46" w:rsidRPr="00F6259D">
        <w:rPr>
          <w:sz w:val="24"/>
          <w:szCs w:val="24"/>
        </w:rPr>
        <w:t xml:space="preserve">. </w:t>
      </w:r>
      <w:r w:rsidR="000D18D0" w:rsidRPr="00F6259D">
        <w:rPr>
          <w:sz w:val="24"/>
          <w:szCs w:val="24"/>
        </w:rPr>
        <w:t xml:space="preserve">The system allows the manager </w:t>
      </w:r>
      <w:r w:rsidR="004C477A" w:rsidRPr="00F6259D">
        <w:rPr>
          <w:sz w:val="24"/>
          <w:szCs w:val="24"/>
        </w:rPr>
        <w:t xml:space="preserve">to post available rooms </w:t>
      </w:r>
      <w:r w:rsidR="00490DD1" w:rsidRPr="00F6259D">
        <w:rPr>
          <w:sz w:val="24"/>
          <w:szCs w:val="24"/>
        </w:rPr>
        <w:t xml:space="preserve">in the system. Customers can view and book room online. Admin has the power of either approving </w:t>
      </w:r>
      <w:r w:rsidR="00B857EB" w:rsidRPr="00F6259D">
        <w:rPr>
          <w:sz w:val="24"/>
          <w:szCs w:val="24"/>
        </w:rPr>
        <w:t>or disapproving the customer’s booking request. Other hotel</w:t>
      </w:r>
      <w:r w:rsidR="00F04323" w:rsidRPr="00F6259D">
        <w:rPr>
          <w:sz w:val="24"/>
          <w:szCs w:val="24"/>
        </w:rPr>
        <w:t xml:space="preserve"> </w:t>
      </w:r>
      <w:r w:rsidR="00F51A12" w:rsidRPr="00F6259D">
        <w:rPr>
          <w:sz w:val="24"/>
          <w:szCs w:val="24"/>
        </w:rPr>
        <w:t xml:space="preserve">services can also </w:t>
      </w:r>
      <w:r w:rsidR="005D6E65" w:rsidRPr="00F6259D">
        <w:rPr>
          <w:sz w:val="24"/>
          <w:szCs w:val="24"/>
        </w:rPr>
        <w:t>be view</w:t>
      </w:r>
      <w:r w:rsidR="007E2F4F" w:rsidRPr="00F6259D">
        <w:rPr>
          <w:sz w:val="24"/>
          <w:szCs w:val="24"/>
        </w:rPr>
        <w:t xml:space="preserve">ed by the customers and can book them too. The system is hence useful for both </w:t>
      </w:r>
      <w:r w:rsidR="00CD597E" w:rsidRPr="00F6259D">
        <w:rPr>
          <w:sz w:val="24"/>
          <w:szCs w:val="24"/>
        </w:rPr>
        <w:t>customers and managers to portable manage the hotel activities.</w:t>
      </w:r>
    </w:p>
    <w:p w14:paraId="356A750E" w14:textId="27A3B010" w:rsidR="00623E73" w:rsidRPr="00F6259D" w:rsidRDefault="00741644" w:rsidP="009B2681">
      <w:pPr>
        <w:spacing w:before="0"/>
        <w:rPr>
          <w:sz w:val="24"/>
          <w:szCs w:val="24"/>
        </w:rPr>
      </w:pPr>
      <w:r w:rsidRPr="00F6259D">
        <w:rPr>
          <w:sz w:val="24"/>
          <w:szCs w:val="24"/>
        </w:rPr>
        <w:t>D</w:t>
      </w:r>
      <w:r w:rsidR="00B60B09" w:rsidRPr="00F6259D">
        <w:rPr>
          <w:sz w:val="24"/>
          <w:szCs w:val="24"/>
        </w:rPr>
        <w:t>escribing database for Hotel Management System involves several key entities and relationships</w:t>
      </w:r>
      <w:r w:rsidR="00EF01E9" w:rsidRPr="00F6259D">
        <w:rPr>
          <w:sz w:val="24"/>
          <w:szCs w:val="24"/>
        </w:rPr>
        <w:t>.</w:t>
      </w:r>
    </w:p>
    <w:p w14:paraId="6D320941" w14:textId="411A6B3C" w:rsidR="00491819" w:rsidRPr="00F6259D" w:rsidRDefault="00B507BC" w:rsidP="00491819">
      <w:pPr>
        <w:rPr>
          <w:color w:val="007789" w:themeColor="accent1" w:themeShade="BF"/>
          <w:sz w:val="40"/>
          <w:szCs w:val="40"/>
        </w:rPr>
      </w:pPr>
      <w:r w:rsidRPr="00F6259D">
        <w:rPr>
          <w:color w:val="007789" w:themeColor="accent1" w:themeShade="BF"/>
          <w:sz w:val="40"/>
          <w:szCs w:val="40"/>
        </w:rPr>
        <w:t>ENTITIES</w:t>
      </w:r>
      <w:r w:rsidR="005804CD" w:rsidRPr="00F6259D">
        <w:rPr>
          <w:color w:val="007789" w:themeColor="accent1" w:themeShade="BF"/>
          <w:sz w:val="40"/>
          <w:szCs w:val="40"/>
        </w:rPr>
        <w:t>:</w:t>
      </w:r>
    </w:p>
    <w:p w14:paraId="11F4A285" w14:textId="2B715637" w:rsidR="00491819" w:rsidRPr="00F6259D" w:rsidRDefault="0074317B" w:rsidP="0074317B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</w:rPr>
      </w:pPr>
      <w:r w:rsidRPr="00F6259D">
        <w:rPr>
          <w:color w:val="000000" w:themeColor="text1"/>
          <w:sz w:val="24"/>
          <w:szCs w:val="24"/>
        </w:rPr>
        <w:t>Hotel</w:t>
      </w:r>
    </w:p>
    <w:p w14:paraId="03E87FEA" w14:textId="633E14C7" w:rsidR="0074317B" w:rsidRPr="00F6259D" w:rsidRDefault="0074317B" w:rsidP="0074317B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</w:rPr>
      </w:pPr>
      <w:r w:rsidRPr="00F6259D">
        <w:rPr>
          <w:color w:val="000000" w:themeColor="text1"/>
          <w:sz w:val="24"/>
          <w:szCs w:val="24"/>
        </w:rPr>
        <w:t>Employee</w:t>
      </w:r>
      <w:r w:rsidR="005D6CCE" w:rsidRPr="00F6259D">
        <w:rPr>
          <w:color w:val="000000" w:themeColor="text1"/>
          <w:sz w:val="24"/>
          <w:szCs w:val="24"/>
        </w:rPr>
        <w:t>s</w:t>
      </w:r>
    </w:p>
    <w:p w14:paraId="64F20196" w14:textId="75E081A4" w:rsidR="0074317B" w:rsidRPr="00F6259D" w:rsidRDefault="0074317B" w:rsidP="0074317B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</w:rPr>
      </w:pPr>
      <w:r w:rsidRPr="00F6259D">
        <w:rPr>
          <w:color w:val="000000" w:themeColor="text1"/>
          <w:sz w:val="24"/>
          <w:szCs w:val="24"/>
        </w:rPr>
        <w:t>Customer</w:t>
      </w:r>
      <w:r w:rsidR="0087688D" w:rsidRPr="00F6259D">
        <w:rPr>
          <w:color w:val="000000" w:themeColor="text1"/>
          <w:sz w:val="24"/>
          <w:szCs w:val="24"/>
        </w:rPr>
        <w:t xml:space="preserve"> </w:t>
      </w:r>
    </w:p>
    <w:p w14:paraId="57934E41" w14:textId="24E5EA33" w:rsidR="0074317B" w:rsidRPr="00F6259D" w:rsidRDefault="0074317B" w:rsidP="00B956DB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</w:rPr>
      </w:pPr>
      <w:r w:rsidRPr="00F6259D">
        <w:rPr>
          <w:color w:val="000000" w:themeColor="text1"/>
          <w:sz w:val="24"/>
          <w:szCs w:val="24"/>
        </w:rPr>
        <w:t>Room</w:t>
      </w:r>
      <w:r w:rsidR="00F75FD9" w:rsidRPr="00F6259D">
        <w:rPr>
          <w:color w:val="000000" w:themeColor="text1"/>
          <w:sz w:val="24"/>
          <w:szCs w:val="24"/>
        </w:rPr>
        <w:t>s</w:t>
      </w:r>
      <w:r w:rsidR="008A2C7E" w:rsidRPr="00F6259D">
        <w:rPr>
          <w:color w:val="000000" w:themeColor="text1"/>
          <w:sz w:val="24"/>
          <w:szCs w:val="24"/>
        </w:rPr>
        <w:t xml:space="preserve"> </w:t>
      </w:r>
    </w:p>
    <w:p w14:paraId="32F1C230" w14:textId="45117BCA" w:rsidR="00E3217F" w:rsidRPr="00F6259D" w:rsidRDefault="00E3217F" w:rsidP="0074317B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</w:rPr>
      </w:pPr>
      <w:r w:rsidRPr="00F6259D">
        <w:rPr>
          <w:color w:val="000000" w:themeColor="text1"/>
          <w:sz w:val="24"/>
          <w:szCs w:val="24"/>
        </w:rPr>
        <w:t>Payment</w:t>
      </w:r>
      <w:r w:rsidR="007A4787" w:rsidRPr="00F6259D">
        <w:rPr>
          <w:color w:val="000000" w:themeColor="text1"/>
          <w:sz w:val="24"/>
          <w:szCs w:val="24"/>
        </w:rPr>
        <w:t>s</w:t>
      </w:r>
    </w:p>
    <w:p w14:paraId="6901DE7A" w14:textId="4AAF750D" w:rsidR="00A845E0" w:rsidRPr="00F6259D" w:rsidRDefault="00805234" w:rsidP="00496E07">
      <w:pPr>
        <w:pStyle w:val="ListParagraph"/>
        <w:numPr>
          <w:ilvl w:val="0"/>
          <w:numId w:val="21"/>
        </w:numPr>
        <w:rPr>
          <w:color w:val="000000" w:themeColor="text1"/>
          <w:sz w:val="24"/>
          <w:szCs w:val="24"/>
        </w:rPr>
      </w:pPr>
      <w:r w:rsidRPr="00F6259D">
        <w:rPr>
          <w:color w:val="000000" w:themeColor="text1"/>
          <w:sz w:val="24"/>
          <w:szCs w:val="24"/>
        </w:rPr>
        <w:t xml:space="preserve">Today’s </w:t>
      </w:r>
      <w:r w:rsidR="004F285C" w:rsidRPr="00F6259D">
        <w:rPr>
          <w:color w:val="000000" w:themeColor="text1"/>
          <w:sz w:val="24"/>
          <w:szCs w:val="24"/>
        </w:rPr>
        <w:t>Price</w:t>
      </w:r>
    </w:p>
    <w:p w14:paraId="053CD4FF" w14:textId="223FF96D" w:rsidR="00011EA6" w:rsidRPr="00F6259D" w:rsidRDefault="00910AF6" w:rsidP="00910AF6">
      <w:pPr>
        <w:rPr>
          <w:color w:val="007789" w:themeColor="accent1" w:themeShade="BF"/>
          <w:sz w:val="40"/>
          <w:szCs w:val="40"/>
        </w:rPr>
      </w:pPr>
      <w:r w:rsidRPr="00F6259D">
        <w:rPr>
          <w:color w:val="007789" w:themeColor="accent1" w:themeShade="BF"/>
          <w:sz w:val="40"/>
          <w:szCs w:val="40"/>
        </w:rPr>
        <w:t>RELATION BETWEEN ENTITIES:</w:t>
      </w:r>
    </w:p>
    <w:p w14:paraId="5817DB28" w14:textId="0DE8F495" w:rsidR="00910AF6" w:rsidRPr="00F6259D" w:rsidRDefault="006A6856" w:rsidP="000C3E91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F6259D">
        <w:rPr>
          <w:color w:val="000000" w:themeColor="text1"/>
          <w:sz w:val="24"/>
          <w:szCs w:val="24"/>
        </w:rPr>
        <w:t>Hotel</w:t>
      </w:r>
      <w:r w:rsidR="009C053A" w:rsidRPr="00F6259D">
        <w:rPr>
          <w:color w:val="000000" w:themeColor="text1"/>
          <w:sz w:val="24"/>
          <w:szCs w:val="24"/>
        </w:rPr>
        <w:t xml:space="preserve"> –</w:t>
      </w:r>
      <w:r w:rsidRPr="00F6259D">
        <w:rPr>
          <w:color w:val="000000" w:themeColor="text1"/>
          <w:sz w:val="24"/>
          <w:szCs w:val="24"/>
        </w:rPr>
        <w:t xml:space="preserve"> Rooms</w:t>
      </w:r>
      <w:r w:rsidR="009C053A" w:rsidRPr="00F6259D">
        <w:rPr>
          <w:color w:val="000000" w:themeColor="text1"/>
          <w:sz w:val="24"/>
          <w:szCs w:val="24"/>
        </w:rPr>
        <w:t xml:space="preserve">: </w:t>
      </w:r>
      <w:r w:rsidRPr="00F6259D">
        <w:rPr>
          <w:color w:val="000000" w:themeColor="text1"/>
          <w:sz w:val="24"/>
          <w:szCs w:val="24"/>
        </w:rPr>
        <w:t xml:space="preserve"> </w:t>
      </w:r>
      <w:r w:rsidR="009C053A" w:rsidRPr="00F6259D">
        <w:rPr>
          <w:color w:val="000000" w:themeColor="text1"/>
          <w:sz w:val="24"/>
          <w:szCs w:val="24"/>
        </w:rPr>
        <w:t>O</w:t>
      </w:r>
      <w:r w:rsidRPr="00F6259D">
        <w:rPr>
          <w:color w:val="000000" w:themeColor="text1"/>
          <w:sz w:val="24"/>
          <w:szCs w:val="24"/>
        </w:rPr>
        <w:t>ne</w:t>
      </w:r>
      <w:r w:rsidR="009C053A" w:rsidRPr="00F6259D">
        <w:rPr>
          <w:color w:val="000000" w:themeColor="text1"/>
          <w:sz w:val="24"/>
          <w:szCs w:val="24"/>
        </w:rPr>
        <w:t>-</w:t>
      </w:r>
      <w:r w:rsidRPr="00F6259D">
        <w:rPr>
          <w:color w:val="000000" w:themeColor="text1"/>
          <w:sz w:val="24"/>
          <w:szCs w:val="24"/>
        </w:rPr>
        <w:t>to</w:t>
      </w:r>
      <w:r w:rsidR="009C053A" w:rsidRPr="00F6259D">
        <w:rPr>
          <w:color w:val="000000" w:themeColor="text1"/>
          <w:sz w:val="24"/>
          <w:szCs w:val="24"/>
        </w:rPr>
        <w:t>-M</w:t>
      </w:r>
      <w:r w:rsidRPr="00F6259D">
        <w:rPr>
          <w:color w:val="000000" w:themeColor="text1"/>
          <w:sz w:val="24"/>
          <w:szCs w:val="24"/>
        </w:rPr>
        <w:t>any</w:t>
      </w:r>
      <w:r w:rsidR="009663A7" w:rsidRPr="00F6259D">
        <w:rPr>
          <w:color w:val="000000" w:themeColor="text1"/>
          <w:sz w:val="24"/>
          <w:szCs w:val="24"/>
        </w:rPr>
        <w:t>:</w:t>
      </w:r>
      <w:r w:rsidR="005224F1" w:rsidRPr="00F6259D">
        <w:rPr>
          <w:color w:val="000000" w:themeColor="text1"/>
          <w:sz w:val="24"/>
          <w:szCs w:val="24"/>
        </w:rPr>
        <w:t xml:space="preserve"> Hotel owns </w:t>
      </w:r>
      <w:r w:rsidR="00A96E48" w:rsidRPr="00F6259D">
        <w:rPr>
          <w:color w:val="000000" w:themeColor="text1"/>
          <w:sz w:val="24"/>
          <w:szCs w:val="24"/>
        </w:rPr>
        <w:t>multiple rooms</w:t>
      </w:r>
      <w:r w:rsidR="00B36D68" w:rsidRPr="00F6259D">
        <w:rPr>
          <w:color w:val="000000" w:themeColor="text1"/>
          <w:sz w:val="24"/>
          <w:szCs w:val="24"/>
        </w:rPr>
        <w:t>.</w:t>
      </w:r>
    </w:p>
    <w:p w14:paraId="6C506BCF" w14:textId="6B939BEC" w:rsidR="00A1071B" w:rsidRPr="00F6259D" w:rsidRDefault="00A1071B" w:rsidP="000C3E91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F6259D">
        <w:rPr>
          <w:color w:val="000000" w:themeColor="text1"/>
          <w:sz w:val="24"/>
          <w:szCs w:val="24"/>
        </w:rPr>
        <w:t xml:space="preserve">Room </w:t>
      </w:r>
      <w:r w:rsidR="00C67EC0" w:rsidRPr="00F6259D">
        <w:rPr>
          <w:color w:val="000000" w:themeColor="text1"/>
          <w:sz w:val="24"/>
          <w:szCs w:val="24"/>
        </w:rPr>
        <w:t>–</w:t>
      </w:r>
      <w:r w:rsidRPr="00F6259D">
        <w:rPr>
          <w:color w:val="000000" w:themeColor="text1"/>
          <w:sz w:val="24"/>
          <w:szCs w:val="24"/>
        </w:rPr>
        <w:t xml:space="preserve"> </w:t>
      </w:r>
      <w:r w:rsidR="00C67EC0" w:rsidRPr="00F6259D">
        <w:rPr>
          <w:color w:val="000000" w:themeColor="text1"/>
          <w:sz w:val="24"/>
          <w:szCs w:val="24"/>
        </w:rPr>
        <w:t xml:space="preserve">Customer: </w:t>
      </w:r>
      <w:r w:rsidR="007654D5" w:rsidRPr="00F6259D">
        <w:rPr>
          <w:color w:val="000000" w:themeColor="text1"/>
          <w:sz w:val="24"/>
          <w:szCs w:val="24"/>
        </w:rPr>
        <w:t>One-to-</w:t>
      </w:r>
      <w:r w:rsidR="000F20CE">
        <w:rPr>
          <w:color w:val="000000" w:themeColor="text1"/>
          <w:sz w:val="24"/>
          <w:szCs w:val="24"/>
        </w:rPr>
        <w:t>One</w:t>
      </w:r>
      <w:r w:rsidR="007654D5" w:rsidRPr="00F6259D">
        <w:rPr>
          <w:color w:val="000000" w:themeColor="text1"/>
          <w:sz w:val="24"/>
          <w:szCs w:val="24"/>
        </w:rPr>
        <w:t xml:space="preserve">: </w:t>
      </w:r>
      <w:r w:rsidR="00B36D68" w:rsidRPr="00F6259D">
        <w:rPr>
          <w:color w:val="000000" w:themeColor="text1"/>
          <w:sz w:val="24"/>
          <w:szCs w:val="24"/>
        </w:rPr>
        <w:t>Each room can be occupied by many customers.</w:t>
      </w:r>
    </w:p>
    <w:p w14:paraId="50719EC0" w14:textId="526234C0" w:rsidR="00284D59" w:rsidRPr="00F6259D" w:rsidRDefault="00284D59" w:rsidP="000C3E91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F6259D">
        <w:rPr>
          <w:color w:val="000000" w:themeColor="text1"/>
          <w:sz w:val="24"/>
          <w:szCs w:val="24"/>
        </w:rPr>
        <w:t xml:space="preserve">Customer </w:t>
      </w:r>
      <w:r w:rsidR="00B30D9E" w:rsidRPr="00F6259D">
        <w:rPr>
          <w:color w:val="000000" w:themeColor="text1"/>
          <w:sz w:val="24"/>
          <w:szCs w:val="24"/>
        </w:rPr>
        <w:t>–</w:t>
      </w:r>
      <w:r w:rsidRPr="00F6259D">
        <w:rPr>
          <w:color w:val="000000" w:themeColor="text1"/>
          <w:sz w:val="24"/>
          <w:szCs w:val="24"/>
        </w:rPr>
        <w:t xml:space="preserve"> </w:t>
      </w:r>
      <w:r w:rsidR="00B30D9E" w:rsidRPr="00F6259D">
        <w:rPr>
          <w:color w:val="000000" w:themeColor="text1"/>
          <w:sz w:val="24"/>
          <w:szCs w:val="24"/>
        </w:rPr>
        <w:t>Payments: One-to-Many: One customer can make many payments.</w:t>
      </w:r>
    </w:p>
    <w:p w14:paraId="2D43ECDC" w14:textId="77777777" w:rsidR="00133562" w:rsidRPr="00F6259D" w:rsidRDefault="00F74C2F" w:rsidP="00133562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F6259D">
        <w:rPr>
          <w:color w:val="000000" w:themeColor="text1"/>
          <w:sz w:val="24"/>
          <w:szCs w:val="24"/>
        </w:rPr>
        <w:lastRenderedPageBreak/>
        <w:t xml:space="preserve">Employee </w:t>
      </w:r>
      <w:r w:rsidR="009F16B5" w:rsidRPr="00F6259D">
        <w:rPr>
          <w:color w:val="000000" w:themeColor="text1"/>
          <w:sz w:val="24"/>
          <w:szCs w:val="24"/>
        </w:rPr>
        <w:t>–</w:t>
      </w:r>
      <w:r w:rsidRPr="00F6259D">
        <w:rPr>
          <w:color w:val="000000" w:themeColor="text1"/>
          <w:sz w:val="24"/>
          <w:szCs w:val="24"/>
        </w:rPr>
        <w:t xml:space="preserve"> </w:t>
      </w:r>
      <w:r w:rsidR="009F16B5" w:rsidRPr="00F6259D">
        <w:rPr>
          <w:color w:val="000000" w:themeColor="text1"/>
          <w:sz w:val="24"/>
          <w:szCs w:val="24"/>
        </w:rPr>
        <w:t xml:space="preserve">Hotel: </w:t>
      </w:r>
      <w:r w:rsidR="001C5CC7" w:rsidRPr="00F6259D">
        <w:rPr>
          <w:color w:val="000000" w:themeColor="text1"/>
          <w:sz w:val="24"/>
          <w:szCs w:val="24"/>
        </w:rPr>
        <w:t xml:space="preserve">Many-to-One: </w:t>
      </w:r>
      <w:r w:rsidR="00964DD2" w:rsidRPr="00F6259D">
        <w:rPr>
          <w:color w:val="000000" w:themeColor="text1"/>
          <w:sz w:val="24"/>
          <w:szCs w:val="24"/>
        </w:rPr>
        <w:t xml:space="preserve">Many employees </w:t>
      </w:r>
      <w:r w:rsidR="00CD07F5" w:rsidRPr="00F6259D">
        <w:rPr>
          <w:color w:val="000000" w:themeColor="text1"/>
          <w:sz w:val="24"/>
          <w:szCs w:val="24"/>
        </w:rPr>
        <w:t>work</w:t>
      </w:r>
      <w:r w:rsidR="00A46B98" w:rsidRPr="00F6259D">
        <w:rPr>
          <w:color w:val="000000" w:themeColor="text1"/>
          <w:sz w:val="24"/>
          <w:szCs w:val="24"/>
        </w:rPr>
        <w:t xml:space="preserve"> for hotel</w:t>
      </w:r>
      <w:r w:rsidR="00133562" w:rsidRPr="00F6259D">
        <w:rPr>
          <w:color w:val="000000" w:themeColor="text1"/>
          <w:sz w:val="24"/>
          <w:szCs w:val="24"/>
        </w:rPr>
        <w:t>.</w:t>
      </w:r>
    </w:p>
    <w:p w14:paraId="377DEBD4" w14:textId="26B00B55" w:rsidR="007A4C7B" w:rsidRPr="00F6259D" w:rsidRDefault="00133562" w:rsidP="00133562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F6259D">
        <w:rPr>
          <w:color w:val="000000" w:themeColor="text1"/>
          <w:sz w:val="24"/>
          <w:szCs w:val="24"/>
        </w:rPr>
        <w:t xml:space="preserve">Customer </w:t>
      </w:r>
      <w:r w:rsidR="009B7D60" w:rsidRPr="00F6259D">
        <w:rPr>
          <w:color w:val="000000" w:themeColor="text1"/>
          <w:sz w:val="24"/>
          <w:szCs w:val="24"/>
        </w:rPr>
        <w:t>–</w:t>
      </w:r>
      <w:r w:rsidRPr="00F6259D">
        <w:rPr>
          <w:color w:val="000000" w:themeColor="text1"/>
          <w:sz w:val="24"/>
          <w:szCs w:val="24"/>
        </w:rPr>
        <w:t xml:space="preserve"> Today</w:t>
      </w:r>
      <w:r w:rsidR="00805234" w:rsidRPr="00F6259D">
        <w:rPr>
          <w:color w:val="000000" w:themeColor="text1"/>
          <w:sz w:val="24"/>
          <w:szCs w:val="24"/>
        </w:rPr>
        <w:t>’s</w:t>
      </w:r>
      <w:r w:rsidRPr="00F6259D">
        <w:rPr>
          <w:color w:val="000000" w:themeColor="text1"/>
          <w:sz w:val="24"/>
          <w:szCs w:val="24"/>
        </w:rPr>
        <w:t xml:space="preserve"> Price</w:t>
      </w:r>
      <w:r w:rsidR="009B7D60" w:rsidRPr="00F6259D">
        <w:rPr>
          <w:color w:val="000000" w:themeColor="text1"/>
          <w:sz w:val="24"/>
          <w:szCs w:val="24"/>
        </w:rPr>
        <w:t xml:space="preserve">: </w:t>
      </w:r>
      <w:r w:rsidR="00CD07F5" w:rsidRPr="00F6259D">
        <w:rPr>
          <w:color w:val="000000" w:themeColor="text1"/>
          <w:sz w:val="24"/>
          <w:szCs w:val="24"/>
        </w:rPr>
        <w:t>One-to</w:t>
      </w:r>
      <w:r w:rsidRPr="00F6259D">
        <w:rPr>
          <w:color w:val="000000" w:themeColor="text1"/>
          <w:sz w:val="24"/>
          <w:szCs w:val="24"/>
        </w:rPr>
        <w:t>-Many</w:t>
      </w:r>
      <w:r w:rsidR="00CD07F5" w:rsidRPr="00F6259D">
        <w:rPr>
          <w:color w:val="000000" w:themeColor="text1"/>
          <w:sz w:val="24"/>
          <w:szCs w:val="24"/>
        </w:rPr>
        <w:t>:</w:t>
      </w:r>
      <w:r w:rsidRPr="00F6259D">
        <w:rPr>
          <w:color w:val="000000" w:themeColor="text1"/>
          <w:sz w:val="24"/>
          <w:szCs w:val="24"/>
        </w:rPr>
        <w:t xml:space="preserve"> One Customer </w:t>
      </w:r>
      <w:r w:rsidR="00805234" w:rsidRPr="00F6259D">
        <w:rPr>
          <w:color w:val="000000" w:themeColor="text1"/>
          <w:sz w:val="24"/>
          <w:szCs w:val="24"/>
        </w:rPr>
        <w:t>reserves rooms based on today’s Price.</w:t>
      </w:r>
      <w:r w:rsidR="00CD07F5" w:rsidRPr="00F6259D">
        <w:rPr>
          <w:color w:val="000000" w:themeColor="text1"/>
          <w:sz w:val="24"/>
          <w:szCs w:val="24"/>
        </w:rPr>
        <w:t xml:space="preserve"> </w:t>
      </w:r>
    </w:p>
    <w:p w14:paraId="74809A14" w14:textId="46B03AA4" w:rsidR="00D52DBD" w:rsidRPr="00F6259D" w:rsidRDefault="003954A4" w:rsidP="00133562">
      <w:pPr>
        <w:pStyle w:val="ListParagraph"/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F6259D">
        <w:rPr>
          <w:color w:val="000000" w:themeColor="text1"/>
          <w:sz w:val="24"/>
          <w:szCs w:val="24"/>
        </w:rPr>
        <w:t xml:space="preserve">Room – Today’s price: One-to-One: </w:t>
      </w:r>
      <w:r w:rsidR="001862F3" w:rsidRPr="00F6259D">
        <w:rPr>
          <w:color w:val="000000" w:themeColor="text1"/>
          <w:sz w:val="24"/>
          <w:szCs w:val="24"/>
        </w:rPr>
        <w:t>A room has one price.</w:t>
      </w:r>
    </w:p>
    <w:p w14:paraId="06D3F2A9" w14:textId="56F5C2C4" w:rsidR="008538BD" w:rsidRPr="000471D8" w:rsidRDefault="00416294">
      <w:pPr>
        <w:rPr>
          <w:color w:val="000000" w:themeColor="text1"/>
          <w:sz w:val="24"/>
          <w:szCs w:val="24"/>
        </w:rPr>
      </w:pPr>
      <w:r w:rsidRPr="000471D8">
        <w:rPr>
          <w:color w:val="000000" w:themeColor="text1"/>
          <w:sz w:val="24"/>
          <w:szCs w:val="24"/>
        </w:rPr>
        <w:t xml:space="preserve">These </w:t>
      </w:r>
      <w:r w:rsidR="005A13E3" w:rsidRPr="000471D8">
        <w:rPr>
          <w:color w:val="000000" w:themeColor="text1"/>
          <w:sz w:val="24"/>
          <w:szCs w:val="24"/>
        </w:rPr>
        <w:t xml:space="preserve">entities have several attributes </w:t>
      </w:r>
      <w:r w:rsidR="000A4AED" w:rsidRPr="000471D8">
        <w:rPr>
          <w:color w:val="000000" w:themeColor="text1"/>
          <w:sz w:val="24"/>
          <w:szCs w:val="24"/>
        </w:rPr>
        <w:t xml:space="preserve">which defines the characteristics </w:t>
      </w:r>
      <w:r w:rsidR="00C52AAF" w:rsidRPr="000471D8">
        <w:rPr>
          <w:color w:val="000000" w:themeColor="text1"/>
          <w:sz w:val="24"/>
          <w:szCs w:val="24"/>
        </w:rPr>
        <w:t>and behavior of the entities.</w:t>
      </w:r>
    </w:p>
    <w:p w14:paraId="63BE4C83" w14:textId="755FA144" w:rsidR="00BE3188" w:rsidRPr="001567D4" w:rsidRDefault="00BE3188" w:rsidP="008A1A4D">
      <w:pPr>
        <w:pStyle w:val="ListParagraph"/>
        <w:numPr>
          <w:ilvl w:val="0"/>
          <w:numId w:val="35"/>
        </w:num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1567D4">
        <w:rPr>
          <w:b/>
          <w:bCs/>
          <w:color w:val="000000" w:themeColor="text1"/>
          <w:sz w:val="28"/>
          <w:szCs w:val="28"/>
        </w:rPr>
        <w:t>Hotel:</w:t>
      </w:r>
    </w:p>
    <w:p w14:paraId="0F94056C" w14:textId="540E1449" w:rsidR="004934EE" w:rsidRPr="000263B3" w:rsidRDefault="00685A46" w:rsidP="00960DC2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Hotel_</w:t>
      </w:r>
      <w:r w:rsidR="00381EBB" w:rsidRPr="000263B3">
        <w:rPr>
          <w:color w:val="000000" w:themeColor="text1"/>
          <w:sz w:val="24"/>
          <w:szCs w:val="24"/>
        </w:rPr>
        <w:t>Name</w:t>
      </w:r>
    </w:p>
    <w:p w14:paraId="4AC06EC4" w14:textId="2656A1EB" w:rsidR="00381EBB" w:rsidRPr="000263B3" w:rsidRDefault="00381EBB" w:rsidP="00960DC2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Location</w:t>
      </w:r>
    </w:p>
    <w:p w14:paraId="3137CC10" w14:textId="330DE0BE" w:rsidR="00960DC2" w:rsidRPr="000263B3" w:rsidRDefault="00A36F06" w:rsidP="00960DC2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Hotel_Id</w:t>
      </w:r>
      <w:r w:rsidR="007056D2" w:rsidRPr="000263B3">
        <w:rPr>
          <w:color w:val="000000" w:themeColor="text1"/>
          <w:sz w:val="24"/>
          <w:szCs w:val="24"/>
        </w:rPr>
        <w:t xml:space="preserve"> (PK)</w:t>
      </w:r>
    </w:p>
    <w:p w14:paraId="6FC37967" w14:textId="77777777" w:rsidR="00960DC2" w:rsidRPr="00960DC2" w:rsidRDefault="00960DC2" w:rsidP="00960DC2">
      <w:pPr>
        <w:pStyle w:val="ListParagraph"/>
        <w:spacing w:line="276" w:lineRule="auto"/>
        <w:ind w:left="1080"/>
        <w:rPr>
          <w:color w:val="000000" w:themeColor="text1"/>
        </w:rPr>
      </w:pPr>
    </w:p>
    <w:p w14:paraId="190AF797" w14:textId="2814B374" w:rsidR="00DA13C1" w:rsidRPr="001567D4" w:rsidRDefault="00600965" w:rsidP="008A1A4D">
      <w:pPr>
        <w:pStyle w:val="ListParagraph"/>
        <w:numPr>
          <w:ilvl w:val="0"/>
          <w:numId w:val="35"/>
        </w:num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1567D4">
        <w:rPr>
          <w:b/>
          <w:bCs/>
          <w:color w:val="000000" w:themeColor="text1"/>
          <w:sz w:val="28"/>
          <w:szCs w:val="28"/>
        </w:rPr>
        <w:t>Employee</w:t>
      </w:r>
      <w:r w:rsidR="00DA13C1" w:rsidRPr="001567D4">
        <w:rPr>
          <w:b/>
          <w:bCs/>
          <w:color w:val="000000" w:themeColor="text1"/>
          <w:sz w:val="28"/>
          <w:szCs w:val="28"/>
        </w:rPr>
        <w:t>:</w:t>
      </w:r>
    </w:p>
    <w:p w14:paraId="54C90B49" w14:textId="3673A5C0" w:rsidR="00DA13C1" w:rsidRPr="000263B3" w:rsidRDefault="00833C9D" w:rsidP="00960DC2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Emp_</w:t>
      </w:r>
      <w:r w:rsidR="00FE7685" w:rsidRPr="000263B3">
        <w:rPr>
          <w:color w:val="000000" w:themeColor="text1"/>
          <w:sz w:val="24"/>
          <w:szCs w:val="24"/>
        </w:rPr>
        <w:t>ID</w:t>
      </w:r>
      <w:r w:rsidR="007056D2" w:rsidRPr="000263B3">
        <w:rPr>
          <w:color w:val="000000" w:themeColor="text1"/>
          <w:sz w:val="24"/>
          <w:szCs w:val="24"/>
        </w:rPr>
        <w:t xml:space="preserve"> (PK)</w:t>
      </w:r>
    </w:p>
    <w:p w14:paraId="3FC2C889" w14:textId="0E373744" w:rsidR="00DA13C1" w:rsidRPr="000263B3" w:rsidRDefault="00833C9D" w:rsidP="00960DC2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Emp_Na</w:t>
      </w:r>
      <w:r w:rsidR="00711AC6" w:rsidRPr="000263B3">
        <w:rPr>
          <w:color w:val="000000" w:themeColor="text1"/>
          <w:sz w:val="24"/>
          <w:szCs w:val="24"/>
        </w:rPr>
        <w:t>me</w:t>
      </w:r>
    </w:p>
    <w:p w14:paraId="4F5CABEF" w14:textId="7F778FA1" w:rsidR="00711AC6" w:rsidRPr="000263B3" w:rsidRDefault="000C705F" w:rsidP="00960DC2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Mobile_no</w:t>
      </w:r>
    </w:p>
    <w:p w14:paraId="0601319A" w14:textId="39D0CA6C" w:rsidR="000C705F" w:rsidRPr="000263B3" w:rsidRDefault="000C705F" w:rsidP="00960DC2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Job_department</w:t>
      </w:r>
    </w:p>
    <w:p w14:paraId="40A54BBE" w14:textId="04B0A584" w:rsidR="00FE7685" w:rsidRPr="000263B3" w:rsidRDefault="00A81B48" w:rsidP="00960DC2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Address</w:t>
      </w:r>
    </w:p>
    <w:p w14:paraId="5D5EAFC1" w14:textId="40CBDB3E" w:rsidR="00AC76AE" w:rsidRPr="000263B3" w:rsidRDefault="00AC76AE" w:rsidP="00960DC2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Hotel_Id (FK)</w:t>
      </w:r>
    </w:p>
    <w:p w14:paraId="10F0C14F" w14:textId="77777777" w:rsidR="00D9765C" w:rsidRDefault="00D9765C" w:rsidP="00D9765C">
      <w:pPr>
        <w:pStyle w:val="ListParagraph"/>
        <w:spacing w:line="276" w:lineRule="auto"/>
        <w:ind w:left="1080"/>
        <w:rPr>
          <w:color w:val="000000" w:themeColor="text1"/>
        </w:rPr>
      </w:pPr>
    </w:p>
    <w:p w14:paraId="2690A37F" w14:textId="77777777" w:rsidR="00D9765C" w:rsidRPr="001567D4" w:rsidRDefault="00D9765C" w:rsidP="00D9765C">
      <w:pPr>
        <w:pStyle w:val="ListParagraph"/>
        <w:numPr>
          <w:ilvl w:val="0"/>
          <w:numId w:val="35"/>
        </w:num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1567D4">
        <w:rPr>
          <w:b/>
          <w:bCs/>
          <w:color w:val="000000" w:themeColor="text1"/>
          <w:sz w:val="28"/>
          <w:szCs w:val="28"/>
        </w:rPr>
        <w:t>Rooms:</w:t>
      </w:r>
    </w:p>
    <w:p w14:paraId="15DD1741" w14:textId="77777777" w:rsidR="00D9765C" w:rsidRPr="000263B3" w:rsidRDefault="00D9765C" w:rsidP="00D9765C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Room_Category</w:t>
      </w:r>
    </w:p>
    <w:p w14:paraId="5DD1E377" w14:textId="77777777" w:rsidR="00D9765C" w:rsidRPr="000263B3" w:rsidRDefault="00D9765C" w:rsidP="00D9765C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Room_no (PK)</w:t>
      </w:r>
    </w:p>
    <w:p w14:paraId="581037AD" w14:textId="77777777" w:rsidR="00D9765C" w:rsidRPr="000263B3" w:rsidRDefault="00D9765C" w:rsidP="00D9765C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Room_status</w:t>
      </w:r>
    </w:p>
    <w:p w14:paraId="1DC9D5BE" w14:textId="31EBC80B" w:rsidR="00960DC2" w:rsidRPr="000263B3" w:rsidRDefault="00D9765C" w:rsidP="00D9765C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Hotel_Id (FK)</w:t>
      </w:r>
    </w:p>
    <w:p w14:paraId="1E33DE40" w14:textId="77777777" w:rsidR="00BE6A0B" w:rsidRDefault="00BE6A0B" w:rsidP="00BE6A0B">
      <w:pPr>
        <w:pStyle w:val="ListParagraph"/>
        <w:spacing w:line="276" w:lineRule="auto"/>
        <w:ind w:left="1080"/>
        <w:rPr>
          <w:color w:val="000000" w:themeColor="text1"/>
        </w:rPr>
      </w:pPr>
    </w:p>
    <w:p w14:paraId="126C8145" w14:textId="77777777" w:rsidR="00BE6A0B" w:rsidRPr="000263B3" w:rsidRDefault="00BE6A0B" w:rsidP="00BE6A0B">
      <w:pPr>
        <w:pStyle w:val="ListParagraph"/>
        <w:numPr>
          <w:ilvl w:val="0"/>
          <w:numId w:val="35"/>
        </w:num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0263B3">
        <w:rPr>
          <w:b/>
          <w:bCs/>
          <w:color w:val="000000" w:themeColor="text1"/>
          <w:sz w:val="28"/>
          <w:szCs w:val="28"/>
        </w:rPr>
        <w:t>Today’s Price:</w:t>
      </w:r>
    </w:p>
    <w:p w14:paraId="67A7E032" w14:textId="77777777" w:rsidR="00BE6A0B" w:rsidRPr="000263B3" w:rsidRDefault="00BE6A0B" w:rsidP="00BE6A0B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Date – Start_Date, End_Date</w:t>
      </w:r>
    </w:p>
    <w:p w14:paraId="2E50DDD8" w14:textId="77777777" w:rsidR="00BE6A0B" w:rsidRPr="000263B3" w:rsidRDefault="00BE6A0B" w:rsidP="00BE6A0B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Price (PK)</w:t>
      </w:r>
    </w:p>
    <w:p w14:paraId="6F5B6EB9" w14:textId="77777777" w:rsidR="00BE6A0B" w:rsidRPr="000263B3" w:rsidRDefault="00BE6A0B" w:rsidP="00BE6A0B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Available_room</w:t>
      </w:r>
    </w:p>
    <w:p w14:paraId="21B3A572" w14:textId="77777777" w:rsidR="00BE6A0B" w:rsidRPr="000263B3" w:rsidRDefault="00BE6A0B" w:rsidP="00BE6A0B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Room_no (FK)</w:t>
      </w:r>
    </w:p>
    <w:p w14:paraId="72021DAD" w14:textId="77777777" w:rsidR="00BE6A0B" w:rsidRDefault="00BE6A0B" w:rsidP="00BE6A0B">
      <w:pPr>
        <w:pStyle w:val="ListParagraph"/>
        <w:spacing w:line="276" w:lineRule="auto"/>
        <w:ind w:left="1080"/>
        <w:rPr>
          <w:color w:val="000000" w:themeColor="text1"/>
        </w:rPr>
      </w:pPr>
    </w:p>
    <w:p w14:paraId="30C9423C" w14:textId="77777777" w:rsidR="000263B3" w:rsidRDefault="000263B3" w:rsidP="000263B3">
      <w:pPr>
        <w:pStyle w:val="ListParagraph"/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44A44F9B" w14:textId="77777777" w:rsidR="000263B3" w:rsidRPr="000263B3" w:rsidRDefault="000263B3" w:rsidP="000263B3">
      <w:pPr>
        <w:pStyle w:val="ListParagraph"/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072A22AA" w14:textId="737A2ACF" w:rsidR="00DA13C1" w:rsidRPr="000263B3" w:rsidRDefault="004F3E05" w:rsidP="00BE6A0B">
      <w:pPr>
        <w:pStyle w:val="ListParagraph"/>
        <w:numPr>
          <w:ilvl w:val="0"/>
          <w:numId w:val="35"/>
        </w:num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0263B3">
        <w:rPr>
          <w:b/>
          <w:bCs/>
          <w:color w:val="000000" w:themeColor="text1"/>
          <w:sz w:val="28"/>
          <w:szCs w:val="28"/>
        </w:rPr>
        <w:lastRenderedPageBreak/>
        <w:t>Customer</w:t>
      </w:r>
      <w:r w:rsidR="00DA13C1" w:rsidRPr="000263B3">
        <w:rPr>
          <w:b/>
          <w:bCs/>
          <w:color w:val="000000" w:themeColor="text1"/>
          <w:sz w:val="28"/>
          <w:szCs w:val="28"/>
        </w:rPr>
        <w:t>:</w:t>
      </w:r>
    </w:p>
    <w:p w14:paraId="76807B8B" w14:textId="6B751F8A" w:rsidR="00DA13C1" w:rsidRPr="000263B3" w:rsidRDefault="00BC128A" w:rsidP="00960DC2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Name – Fname, Lname</w:t>
      </w:r>
      <w:r w:rsidR="00D41DF1" w:rsidRPr="000263B3">
        <w:rPr>
          <w:color w:val="000000" w:themeColor="text1"/>
          <w:sz w:val="24"/>
          <w:szCs w:val="24"/>
        </w:rPr>
        <w:t>.</w:t>
      </w:r>
    </w:p>
    <w:p w14:paraId="6C811351" w14:textId="213664BD" w:rsidR="00D41DF1" w:rsidRPr="000263B3" w:rsidRDefault="00D41DF1" w:rsidP="00960DC2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Cust_ID</w:t>
      </w:r>
      <w:r w:rsidR="00AC76AE" w:rsidRPr="000263B3">
        <w:rPr>
          <w:color w:val="000000" w:themeColor="text1"/>
          <w:sz w:val="24"/>
          <w:szCs w:val="24"/>
        </w:rPr>
        <w:t xml:space="preserve"> (PK)</w:t>
      </w:r>
    </w:p>
    <w:p w14:paraId="1132466A" w14:textId="2ACC62BD" w:rsidR="00D41DF1" w:rsidRPr="000263B3" w:rsidRDefault="00995F29" w:rsidP="00960DC2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D-O-B</w:t>
      </w:r>
    </w:p>
    <w:p w14:paraId="60A02F10" w14:textId="2E4F339A" w:rsidR="007A5D85" w:rsidRPr="000263B3" w:rsidRDefault="007A5D85" w:rsidP="00960DC2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Age</w:t>
      </w:r>
    </w:p>
    <w:p w14:paraId="3059463A" w14:textId="7BCA75CD" w:rsidR="00995F29" w:rsidRPr="000263B3" w:rsidRDefault="00995F29" w:rsidP="00960DC2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 xml:space="preserve">Address – City, State, </w:t>
      </w:r>
      <w:r w:rsidR="00A50953" w:rsidRPr="000263B3">
        <w:rPr>
          <w:color w:val="000000" w:themeColor="text1"/>
          <w:sz w:val="24"/>
          <w:szCs w:val="24"/>
        </w:rPr>
        <w:t>Street, Pincode</w:t>
      </w:r>
    </w:p>
    <w:p w14:paraId="468C9664" w14:textId="78887D55" w:rsidR="00960DC2" w:rsidRPr="000263B3" w:rsidRDefault="00A50953" w:rsidP="00BE6A0B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Mobile_no</w:t>
      </w:r>
    </w:p>
    <w:p w14:paraId="203A2E8F" w14:textId="677333BC" w:rsidR="003A3B32" w:rsidRPr="000263B3" w:rsidRDefault="007075B4" w:rsidP="003A3B32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Room_no (FK)</w:t>
      </w:r>
    </w:p>
    <w:p w14:paraId="05ED1F6D" w14:textId="216B061A" w:rsidR="009A0BBD" w:rsidRPr="000263B3" w:rsidRDefault="003A3B32" w:rsidP="003A3B32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Price (FK)</w:t>
      </w:r>
    </w:p>
    <w:p w14:paraId="26927FFA" w14:textId="77777777" w:rsidR="003A3B32" w:rsidRPr="003A3B32" w:rsidRDefault="003A3B32" w:rsidP="003A3B32">
      <w:pPr>
        <w:pStyle w:val="ListParagraph"/>
        <w:spacing w:line="276" w:lineRule="auto"/>
        <w:ind w:left="1080"/>
        <w:rPr>
          <w:color w:val="000000" w:themeColor="text1"/>
        </w:rPr>
      </w:pPr>
    </w:p>
    <w:p w14:paraId="74FA300E" w14:textId="3FAE9C1D" w:rsidR="00DA13C1" w:rsidRPr="000263B3" w:rsidRDefault="004F3E05" w:rsidP="009A0BBD">
      <w:pPr>
        <w:pStyle w:val="ListParagraph"/>
        <w:numPr>
          <w:ilvl w:val="0"/>
          <w:numId w:val="35"/>
        </w:num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0263B3">
        <w:rPr>
          <w:b/>
          <w:bCs/>
          <w:color w:val="000000" w:themeColor="text1"/>
          <w:sz w:val="28"/>
          <w:szCs w:val="28"/>
        </w:rPr>
        <w:t>Payment</w:t>
      </w:r>
      <w:r w:rsidR="00833C9D" w:rsidRPr="000263B3">
        <w:rPr>
          <w:b/>
          <w:bCs/>
          <w:color w:val="000000" w:themeColor="text1"/>
          <w:sz w:val="28"/>
          <w:szCs w:val="28"/>
        </w:rPr>
        <w:t>s</w:t>
      </w:r>
      <w:r w:rsidR="00DA13C1" w:rsidRPr="000263B3">
        <w:rPr>
          <w:b/>
          <w:bCs/>
          <w:color w:val="000000" w:themeColor="text1"/>
          <w:sz w:val="28"/>
          <w:szCs w:val="28"/>
        </w:rPr>
        <w:t>:</w:t>
      </w:r>
    </w:p>
    <w:p w14:paraId="52738896" w14:textId="0A8BB590" w:rsidR="00B727D6" w:rsidRPr="000263B3" w:rsidRDefault="00B727D6" w:rsidP="00960DC2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Payment_Id (PK)</w:t>
      </w:r>
    </w:p>
    <w:p w14:paraId="3D127223" w14:textId="7764007C" w:rsidR="00DA13C1" w:rsidRPr="000263B3" w:rsidRDefault="000C318D" w:rsidP="00960DC2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Payment_Method</w:t>
      </w:r>
    </w:p>
    <w:p w14:paraId="73F9748F" w14:textId="76D3B340" w:rsidR="00A36F06" w:rsidRPr="000263B3" w:rsidRDefault="000C318D" w:rsidP="00960DC2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Payment_Amount</w:t>
      </w:r>
    </w:p>
    <w:p w14:paraId="6E6C98B8" w14:textId="22FF60C1" w:rsidR="000C318D" w:rsidRPr="000263B3" w:rsidRDefault="000C318D" w:rsidP="00960DC2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Payment_</w:t>
      </w:r>
      <w:r w:rsidR="008C524D" w:rsidRPr="000263B3">
        <w:rPr>
          <w:color w:val="000000" w:themeColor="text1"/>
          <w:sz w:val="24"/>
          <w:szCs w:val="24"/>
        </w:rPr>
        <w:t>Date</w:t>
      </w:r>
    </w:p>
    <w:p w14:paraId="4B0A6F94" w14:textId="34F589DE" w:rsidR="00E21912" w:rsidRPr="000263B3" w:rsidRDefault="00DD0B52" w:rsidP="00E21912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Cust_ID (FK)</w:t>
      </w:r>
    </w:p>
    <w:p w14:paraId="3AB0836D" w14:textId="77777777" w:rsidR="00874F13" w:rsidRDefault="00DD0B52" w:rsidP="000263B3">
      <w:pPr>
        <w:pStyle w:val="ListParagraph"/>
        <w:numPr>
          <w:ilvl w:val="0"/>
          <w:numId w:val="27"/>
        </w:numPr>
        <w:spacing w:line="276" w:lineRule="auto"/>
        <w:rPr>
          <w:color w:val="000000" w:themeColor="text1"/>
          <w:sz w:val="24"/>
          <w:szCs w:val="24"/>
        </w:rPr>
      </w:pPr>
      <w:r w:rsidRPr="000263B3">
        <w:rPr>
          <w:color w:val="000000" w:themeColor="text1"/>
          <w:sz w:val="24"/>
          <w:szCs w:val="24"/>
        </w:rPr>
        <w:t>Room_no (FK</w:t>
      </w:r>
      <w:r w:rsidR="00F243AE" w:rsidRPr="000263B3">
        <w:rPr>
          <w:color w:val="000000" w:themeColor="text1"/>
          <w:sz w:val="24"/>
          <w:szCs w:val="24"/>
        </w:rPr>
        <w:t>)</w:t>
      </w:r>
    </w:p>
    <w:p w14:paraId="15731753" w14:textId="77777777" w:rsidR="00874F13" w:rsidRDefault="00874F13" w:rsidP="00874F13">
      <w:pPr>
        <w:pStyle w:val="ListParagraph"/>
        <w:spacing w:line="276" w:lineRule="auto"/>
        <w:ind w:left="1080"/>
        <w:rPr>
          <w:color w:val="000000" w:themeColor="text1"/>
          <w:sz w:val="24"/>
          <w:szCs w:val="24"/>
        </w:rPr>
      </w:pPr>
    </w:p>
    <w:p w14:paraId="5380705F" w14:textId="77777777" w:rsidR="00874F13" w:rsidRDefault="00874F13" w:rsidP="00874F13">
      <w:pPr>
        <w:pStyle w:val="ListParagraph"/>
        <w:spacing w:line="276" w:lineRule="auto"/>
        <w:ind w:left="1080"/>
        <w:rPr>
          <w:rFonts w:asciiTheme="majorHAnsi" w:hAnsiTheme="majorHAnsi" w:cs="Calibri"/>
          <w:color w:val="000000"/>
          <w:sz w:val="48"/>
          <w:szCs w:val="48"/>
        </w:rPr>
      </w:pPr>
    </w:p>
    <w:p w14:paraId="6EC27993" w14:textId="77777777" w:rsidR="00874F13" w:rsidRDefault="00874F13" w:rsidP="00874F13">
      <w:pPr>
        <w:pStyle w:val="ListParagraph"/>
        <w:spacing w:line="276" w:lineRule="auto"/>
        <w:ind w:left="1080"/>
        <w:rPr>
          <w:rFonts w:asciiTheme="majorHAnsi" w:hAnsiTheme="majorHAnsi" w:cs="Calibri"/>
          <w:color w:val="000000"/>
          <w:sz w:val="48"/>
          <w:szCs w:val="48"/>
        </w:rPr>
      </w:pPr>
    </w:p>
    <w:p w14:paraId="7B74BD70" w14:textId="77777777" w:rsidR="00874F13" w:rsidRDefault="00874F13" w:rsidP="00874F13">
      <w:pPr>
        <w:pStyle w:val="ListParagraph"/>
        <w:spacing w:line="276" w:lineRule="auto"/>
        <w:ind w:left="1080"/>
        <w:rPr>
          <w:rFonts w:asciiTheme="majorHAnsi" w:hAnsiTheme="majorHAnsi" w:cs="Calibri"/>
          <w:color w:val="000000"/>
          <w:sz w:val="48"/>
          <w:szCs w:val="48"/>
        </w:rPr>
      </w:pPr>
    </w:p>
    <w:p w14:paraId="6EE50D01" w14:textId="35BF0021" w:rsidR="00874F13" w:rsidRPr="00874F13" w:rsidRDefault="00874F13" w:rsidP="00874F13">
      <w:pPr>
        <w:pStyle w:val="ListParagraph"/>
        <w:spacing w:line="276" w:lineRule="auto"/>
        <w:ind w:left="1080"/>
        <w:rPr>
          <w:color w:val="000000" w:themeColor="text1"/>
          <w:sz w:val="24"/>
          <w:szCs w:val="24"/>
        </w:rPr>
      </w:pPr>
      <w:r w:rsidRPr="000263B3">
        <w:rPr>
          <w:rFonts w:asciiTheme="majorHAnsi" w:hAnsiTheme="majorHAnsi" w:cs="Calibri"/>
          <w:color w:val="000000"/>
          <w:sz w:val="48"/>
          <w:szCs w:val="48"/>
        </w:rPr>
        <w:t xml:space="preserve">ERR DIAGRAM USING REVERSE ENGINEERING IN WORKBENCH </w:t>
      </w:r>
    </w:p>
    <w:p w14:paraId="3B1DB251" w14:textId="77777777" w:rsidR="00874F13" w:rsidRPr="00874F13" w:rsidRDefault="00874F13" w:rsidP="00874F13">
      <w:pPr>
        <w:pStyle w:val="ListParagraph"/>
        <w:rPr>
          <w:color w:val="000000" w:themeColor="text1"/>
          <w:sz w:val="24"/>
          <w:szCs w:val="24"/>
        </w:rPr>
      </w:pPr>
    </w:p>
    <w:p w14:paraId="4FEFBC75" w14:textId="77777777" w:rsidR="00874F13" w:rsidRPr="000263B3" w:rsidRDefault="00874F13" w:rsidP="00874F13">
      <w:pPr>
        <w:pStyle w:val="ListParagraph"/>
        <w:spacing w:line="276" w:lineRule="auto"/>
        <w:ind w:left="1080"/>
        <w:rPr>
          <w:color w:val="000000" w:themeColor="text1"/>
          <w:sz w:val="24"/>
          <w:szCs w:val="24"/>
        </w:rPr>
      </w:pPr>
    </w:p>
    <w:p w14:paraId="28CD8145" w14:textId="2368B4BE" w:rsidR="00874F13" w:rsidRDefault="00874F13" w:rsidP="00874F13">
      <w:pPr>
        <w:pStyle w:val="ListParagraph"/>
        <w:spacing w:line="276" w:lineRule="auto"/>
        <w:ind w:left="1080"/>
        <w:rPr>
          <w:color w:val="000000" w:themeColor="text1"/>
          <w:sz w:val="24"/>
          <w:szCs w:val="24"/>
        </w:rPr>
      </w:pPr>
    </w:p>
    <w:p w14:paraId="19A1F51F" w14:textId="5A7532A4" w:rsidR="000263B3" w:rsidRPr="00874F13" w:rsidRDefault="00874F13" w:rsidP="00874F13">
      <w:pPr>
        <w:spacing w:line="276" w:lineRule="auto"/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846656" behindDoc="0" locked="0" layoutInCell="1" allowOverlap="1" wp14:anchorId="75456114" wp14:editId="0881FB0F">
            <wp:simplePos x="0" y="0"/>
            <wp:positionH relativeFrom="margin">
              <wp:posOffset>-651510</wp:posOffset>
            </wp:positionH>
            <wp:positionV relativeFrom="margin">
              <wp:posOffset>388620</wp:posOffset>
            </wp:positionV>
            <wp:extent cx="6865620" cy="4770120"/>
            <wp:effectExtent l="0" t="0" r="0" b="0"/>
            <wp:wrapSquare wrapText="bothSides"/>
            <wp:docPr id="557961486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961486" name="Picture 5579614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2C4959" w14:textId="01A2B7E3" w:rsidR="000263B3" w:rsidRPr="000263B3" w:rsidRDefault="000263B3" w:rsidP="000263B3">
      <w:pPr>
        <w:spacing w:line="276" w:lineRule="auto"/>
        <w:rPr>
          <w:color w:val="000000" w:themeColor="text1"/>
          <w:sz w:val="24"/>
          <w:szCs w:val="24"/>
        </w:rPr>
      </w:pPr>
    </w:p>
    <w:p w14:paraId="3C16714C" w14:textId="77777777" w:rsidR="00874F13" w:rsidRDefault="00874F13" w:rsidP="00A513BB">
      <w:pPr>
        <w:spacing w:line="276" w:lineRule="auto"/>
        <w:ind w:left="720"/>
        <w:rPr>
          <w:rFonts w:asciiTheme="majorHAnsi" w:hAnsiTheme="majorHAnsi" w:cs="Calibri"/>
          <w:color w:val="000000"/>
          <w:sz w:val="48"/>
          <w:szCs w:val="48"/>
        </w:rPr>
      </w:pPr>
    </w:p>
    <w:p w14:paraId="2935DF1E" w14:textId="7F8212C1" w:rsidR="008E4384" w:rsidRPr="00A513BB" w:rsidRDefault="008E4384" w:rsidP="00A513BB">
      <w:pPr>
        <w:spacing w:line="276" w:lineRule="auto"/>
        <w:ind w:left="720"/>
        <w:rPr>
          <w:color w:val="000000" w:themeColor="text1"/>
        </w:rPr>
      </w:pPr>
      <w:r w:rsidRPr="00D73BBE">
        <w:rPr>
          <w:rFonts w:asciiTheme="majorHAnsi" w:hAnsiTheme="majorHAnsi" w:cs="Calibri"/>
          <w:color w:val="000000"/>
          <w:sz w:val="48"/>
          <w:szCs w:val="48"/>
        </w:rPr>
        <w:t xml:space="preserve">ENTITY RELATIONSHIP DIAGRAM </w:t>
      </w:r>
    </w:p>
    <w:p w14:paraId="0498C5CB" w14:textId="19E1DE2C" w:rsidR="00C846C9" w:rsidRDefault="008E4384" w:rsidP="00C846C9">
      <w:pPr>
        <w:spacing w:after="0" w:line="240" w:lineRule="auto"/>
        <w:ind w:firstLine="720"/>
        <w:jc w:val="center"/>
        <w:rPr>
          <w:rFonts w:asciiTheme="majorHAnsi" w:hAnsiTheme="majorHAnsi" w:cs="Calibri"/>
          <w:color w:val="000000"/>
          <w:sz w:val="48"/>
          <w:szCs w:val="48"/>
        </w:rPr>
      </w:pPr>
      <w:r w:rsidRPr="00D73BBE">
        <w:rPr>
          <w:rFonts w:asciiTheme="majorHAnsi" w:hAnsiTheme="majorHAnsi" w:cs="Calibri"/>
          <w:color w:val="000000"/>
          <w:sz w:val="48"/>
          <w:szCs w:val="48"/>
        </w:rPr>
        <w:t>– HOTEL MANAGEMENT SYSTEM</w:t>
      </w:r>
      <w:r w:rsidR="00C846C9">
        <w:rPr>
          <w:rFonts w:asciiTheme="majorHAnsi" w:hAnsiTheme="majorHAnsi" w:cs="Calibri"/>
          <w:color w:val="000000"/>
          <w:sz w:val="48"/>
          <w:szCs w:val="48"/>
        </w:rPr>
        <w:t xml:space="preserve"> </w:t>
      </w:r>
      <w:r w:rsidR="00C846C9" w:rsidRPr="00D73BBE">
        <w:rPr>
          <w:rFonts w:asciiTheme="majorHAnsi" w:hAnsiTheme="majorHAnsi" w:cs="Calibri"/>
          <w:color w:val="000000"/>
          <w:sz w:val="48"/>
          <w:szCs w:val="48"/>
        </w:rPr>
        <w:t>–</w:t>
      </w:r>
    </w:p>
    <w:p w14:paraId="1E511396" w14:textId="751EFD6C" w:rsidR="00C846C9" w:rsidRDefault="00C846C9" w:rsidP="00D73BBE">
      <w:pPr>
        <w:spacing w:line="276" w:lineRule="auto"/>
        <w:rPr>
          <w:color w:val="000000" w:themeColor="text1"/>
        </w:rPr>
      </w:pPr>
    </w:p>
    <w:p w14:paraId="1248E2DE" w14:textId="77777777" w:rsidR="00874F13" w:rsidRDefault="00874F13" w:rsidP="00D73BBE">
      <w:pPr>
        <w:spacing w:line="276" w:lineRule="auto"/>
        <w:rPr>
          <w:color w:val="000000" w:themeColor="text1"/>
        </w:rPr>
      </w:pPr>
    </w:p>
    <w:p w14:paraId="1460760B" w14:textId="77777777" w:rsidR="00874F13" w:rsidRDefault="00874F13" w:rsidP="00D73BBE">
      <w:pPr>
        <w:spacing w:line="276" w:lineRule="auto"/>
        <w:rPr>
          <w:color w:val="000000" w:themeColor="text1"/>
        </w:rPr>
      </w:pPr>
    </w:p>
    <w:p w14:paraId="52BEDF1C" w14:textId="77777777" w:rsidR="00874F13" w:rsidRDefault="00874F13" w:rsidP="00D73BBE">
      <w:pPr>
        <w:spacing w:line="276" w:lineRule="auto"/>
        <w:rPr>
          <w:color w:val="000000" w:themeColor="text1"/>
        </w:rPr>
      </w:pPr>
    </w:p>
    <w:p w14:paraId="2C2B8422" w14:textId="77777777" w:rsidR="00C846C9" w:rsidRDefault="00C846C9" w:rsidP="00424A4B">
      <w:pPr>
        <w:spacing w:line="276" w:lineRule="auto"/>
        <w:ind w:left="720"/>
        <w:rPr>
          <w:color w:val="000000" w:themeColor="text1"/>
        </w:rPr>
      </w:pPr>
    </w:p>
    <w:p w14:paraId="6118C0F3" w14:textId="22F1AAA0" w:rsidR="00CC2D48" w:rsidRPr="00CC2D48" w:rsidRDefault="00462F7D" w:rsidP="00424A4B">
      <w:pPr>
        <w:spacing w:line="276" w:lineRule="auto"/>
        <w:ind w:left="72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6191718" wp14:editId="3CEB63CD">
                <wp:simplePos x="0" y="0"/>
                <wp:positionH relativeFrom="column">
                  <wp:posOffset>129540</wp:posOffset>
                </wp:positionH>
                <wp:positionV relativeFrom="paragraph">
                  <wp:posOffset>-91440</wp:posOffset>
                </wp:positionV>
                <wp:extent cx="1120140" cy="556260"/>
                <wp:effectExtent l="0" t="0" r="22860" b="15240"/>
                <wp:wrapNone/>
                <wp:docPr id="1618447681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55626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492D0" w14:textId="77777777" w:rsidR="003C5039" w:rsidRDefault="003C5039" w:rsidP="003C50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191718" id="Oval 6" o:spid="_x0000_s1026" style="position:absolute;left:0;text-align:left;margin-left:10.2pt;margin-top:-7.2pt;width:88.2pt;height:43.8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" fillcolor="#00b050" strokecolor="#00171b [484]" strokeweight="2pt">
                <v:textbox>
                  <w:txbxContent>
                    <w:p w14:paraId="61D492D0" w14:textId="77777777" w:rsidR="003C5039" w:rsidRDefault="003C5039" w:rsidP="003C503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2F060A72" w14:textId="44B7CA55" w:rsidR="00E21912" w:rsidRPr="006B0AA7" w:rsidRDefault="007F5EEE" w:rsidP="008D147B">
      <w:pPr>
        <w:spacing w:line="276" w:lineRule="auto"/>
        <w:ind w:left="4320"/>
        <w:rPr>
          <w:b/>
          <w:bCs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1992AA" wp14:editId="57A8DF70">
                <wp:simplePos x="0" y="0"/>
                <wp:positionH relativeFrom="column">
                  <wp:posOffset>2781300</wp:posOffset>
                </wp:positionH>
                <wp:positionV relativeFrom="paragraph">
                  <wp:posOffset>-594360</wp:posOffset>
                </wp:positionV>
                <wp:extent cx="304800" cy="281940"/>
                <wp:effectExtent l="0" t="0" r="19050" b="22860"/>
                <wp:wrapNone/>
                <wp:docPr id="30801183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2C990" id="Straight Connector 10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-46.8pt" to="243pt,-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" strokecolor="#0097ae [3044]"/>
            </w:pict>
          </mc:Fallback>
        </mc:AlternateContent>
      </w:r>
      <w:r w:rsidR="0010654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1ECC84" wp14:editId="22E351B7">
                <wp:simplePos x="0" y="0"/>
                <wp:positionH relativeFrom="column">
                  <wp:posOffset>5280660</wp:posOffset>
                </wp:positionH>
                <wp:positionV relativeFrom="paragraph">
                  <wp:posOffset>289560</wp:posOffset>
                </wp:positionV>
                <wp:extent cx="22860" cy="1158240"/>
                <wp:effectExtent l="0" t="0" r="34290" b="22860"/>
                <wp:wrapNone/>
                <wp:docPr id="54287566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1158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FF555" id="Straight Connector 15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5.8pt,22.8pt" to="417.6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" strokecolor="#0097ae [3044]"/>
            </w:pict>
          </mc:Fallback>
        </mc:AlternateContent>
      </w:r>
      <w:r w:rsidR="0010654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0DA73A" wp14:editId="5B55DADF">
                <wp:simplePos x="0" y="0"/>
                <wp:positionH relativeFrom="column">
                  <wp:posOffset>4602480</wp:posOffset>
                </wp:positionH>
                <wp:positionV relativeFrom="paragraph">
                  <wp:posOffset>-373380</wp:posOffset>
                </wp:positionV>
                <wp:extent cx="1394460" cy="647700"/>
                <wp:effectExtent l="0" t="0" r="15240" b="19050"/>
                <wp:wrapNone/>
                <wp:docPr id="1948653272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47700"/>
                        </a:xfrm>
                        <a:prstGeom prst="diamond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14DC2" w14:textId="6A4ABBF0" w:rsidR="00625B5F" w:rsidRPr="00106546" w:rsidRDefault="00812472" w:rsidP="00625B5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106546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Works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DA73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27" type="#_x0000_t4" style="position:absolute;left:0;text-align:left;margin-left:362.4pt;margin-top:-29.4pt;width:109.8pt;height:5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" fillcolor="#feb80a [3206]" strokecolor="#00171b [484]" strokeweight="2pt">
                <v:textbox>
                  <w:txbxContent>
                    <w:p w14:paraId="61014DC2" w14:textId="6A4ABBF0" w:rsidR="00625B5F" w:rsidRPr="00106546" w:rsidRDefault="00812472" w:rsidP="00625B5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 w:rsidRPr="00106546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Works for</w:t>
                      </w:r>
                    </w:p>
                  </w:txbxContent>
                </v:textbox>
              </v:shape>
            </w:pict>
          </mc:Fallback>
        </mc:AlternateContent>
      </w:r>
      <w:r w:rsidR="006B0AA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CC513C" wp14:editId="5335C450">
                <wp:simplePos x="0" y="0"/>
                <wp:positionH relativeFrom="column">
                  <wp:posOffset>2865120</wp:posOffset>
                </wp:positionH>
                <wp:positionV relativeFrom="paragraph">
                  <wp:posOffset>-68580</wp:posOffset>
                </wp:positionV>
                <wp:extent cx="1912620" cy="15240"/>
                <wp:effectExtent l="0" t="0" r="30480" b="22860"/>
                <wp:wrapNone/>
                <wp:docPr id="1938792702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2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202B0" id="Straight Connector 1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6pt,-5.4pt" to="376.2pt,-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" strokecolor="#0097ae [3044]"/>
            </w:pict>
          </mc:Fallback>
        </mc:AlternateContent>
      </w:r>
      <w:r w:rsidR="006B0AA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9B83A" wp14:editId="76459684">
                <wp:simplePos x="0" y="0"/>
                <wp:positionH relativeFrom="column">
                  <wp:posOffset>1965960</wp:posOffset>
                </wp:positionH>
                <wp:positionV relativeFrom="paragraph">
                  <wp:posOffset>-297180</wp:posOffset>
                </wp:positionV>
                <wp:extent cx="891540" cy="396240"/>
                <wp:effectExtent l="0" t="0" r="22860" b="22860"/>
                <wp:wrapNone/>
                <wp:docPr id="6331823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9624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DCF65" w14:textId="2952F0A7" w:rsidR="000076BC" w:rsidRPr="00462F7D" w:rsidRDefault="00AE7FAA" w:rsidP="000076B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</w:pPr>
                            <w:r w:rsidRPr="00462F7D"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9B83A" id="Rectangle 1" o:spid="_x0000_s1028" style="position:absolute;left:0;text-align:left;margin-left:154.8pt;margin-top:-23.4pt;width:70.2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" fillcolor="#0070c0" strokecolor="#1ab39f [3209]" strokeweight="2pt">
                <v:textbox>
                  <w:txbxContent>
                    <w:p w14:paraId="02DDCF65" w14:textId="2952F0A7" w:rsidR="000076BC" w:rsidRPr="00462F7D" w:rsidRDefault="00AE7FAA" w:rsidP="000076B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</w:pPr>
                      <w:r w:rsidRPr="00462F7D"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  <w:r w:rsidR="00453D8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B217F3" wp14:editId="645769AE">
                <wp:simplePos x="0" y="0"/>
                <wp:positionH relativeFrom="column">
                  <wp:posOffset>4953000</wp:posOffset>
                </wp:positionH>
                <wp:positionV relativeFrom="paragraph">
                  <wp:posOffset>1478280</wp:posOffset>
                </wp:positionV>
                <wp:extent cx="662940" cy="396240"/>
                <wp:effectExtent l="0" t="0" r="22860" b="22860"/>
                <wp:wrapNone/>
                <wp:docPr id="2700771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39624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12612" w14:textId="366465A1" w:rsidR="00453D84" w:rsidRPr="006B0AA7" w:rsidRDefault="0027352E" w:rsidP="0027352E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 xml:space="preserve"> </w:t>
                            </w:r>
                            <w:r w:rsidRPr="006B0AA7">
                              <w:rPr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  <w:t xml:space="preserve"> </w:t>
                            </w:r>
                            <w:r w:rsidRPr="007E69DF"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>Hotel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217F3" id="_x0000_s1029" style="position:absolute;left:0;text-align:left;margin-left:390pt;margin-top:116.4pt;width:52.2pt;height:3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" fillcolor="#0070c0" strokecolor="#1ab39f [3209]" strokeweight="2pt">
                <v:textbox>
                  <w:txbxContent>
                    <w:p w14:paraId="2CA12612" w14:textId="366465A1" w:rsidR="00453D84" w:rsidRPr="006B0AA7" w:rsidRDefault="0027352E" w:rsidP="0027352E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 xml:space="preserve"> </w:t>
                      </w:r>
                      <w:r w:rsidRPr="006B0AA7">
                        <w:rPr>
                          <w:b/>
                          <w:bCs/>
                          <w:color w:val="000000" w:themeColor="text1"/>
                          <w:lang w:val="en-IN"/>
                        </w:rPr>
                        <w:t xml:space="preserve"> </w:t>
                      </w:r>
                      <w:r w:rsidRPr="007E69DF"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  <w:t>Hotel</w:t>
                      </w:r>
                    </w:p>
                  </w:txbxContent>
                </v:textbox>
              </v:rect>
            </w:pict>
          </mc:Fallback>
        </mc:AlternateContent>
      </w:r>
      <w:r w:rsidR="00D6717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2792CA" wp14:editId="6D30E42B">
                <wp:simplePos x="0" y="0"/>
                <wp:positionH relativeFrom="column">
                  <wp:posOffset>563880</wp:posOffset>
                </wp:positionH>
                <wp:positionV relativeFrom="paragraph">
                  <wp:posOffset>-883920</wp:posOffset>
                </wp:positionV>
                <wp:extent cx="1066800" cy="464820"/>
                <wp:effectExtent l="0" t="0" r="19050" b="11430"/>
                <wp:wrapNone/>
                <wp:docPr id="90834276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6482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F634B" w14:textId="192B4724" w:rsidR="00C5659D" w:rsidRPr="00D67175" w:rsidRDefault="003C5039" w:rsidP="00C5659D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D67175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Emp_Name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2792CA" id="Oval 5" o:spid="_x0000_s1030" style="position:absolute;left:0;text-align:left;margin-left:44.4pt;margin-top:-69.6pt;width:84pt;height:3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" fillcolor="#00b050" strokecolor="#00171b [484]" strokeweight="2pt">
                <v:textbox>
                  <w:txbxContent>
                    <w:p w14:paraId="486F634B" w14:textId="192B4724" w:rsidR="00C5659D" w:rsidRPr="00D67175" w:rsidRDefault="003C5039" w:rsidP="00C5659D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 w:rsidRPr="00D67175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Emp_Name</w:t>
                      </w:r>
                    </w:p>
                  </w:txbxContent>
                </v:textbox>
              </v:oval>
            </w:pict>
          </mc:Fallback>
        </mc:AlternateContent>
      </w:r>
      <w:r w:rsidR="00184CE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F98412" wp14:editId="5890B7D1">
                <wp:simplePos x="0" y="0"/>
                <wp:positionH relativeFrom="column">
                  <wp:posOffset>38100</wp:posOffset>
                </wp:positionH>
                <wp:positionV relativeFrom="paragraph">
                  <wp:posOffset>198120</wp:posOffset>
                </wp:positionV>
                <wp:extent cx="1348740" cy="487680"/>
                <wp:effectExtent l="0" t="0" r="22860" b="26670"/>
                <wp:wrapNone/>
                <wp:docPr id="1359516705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876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F5F5B" w14:textId="216360A5" w:rsidR="00E77597" w:rsidRPr="000B6414" w:rsidRDefault="000E684E" w:rsidP="00E77597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Job_department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F98412" id="Oval 11" o:spid="_x0000_s1031" style="position:absolute;left:0;text-align:left;margin-left:3pt;margin-top:15.6pt;width:106.2pt;height:3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" fillcolor="#00b050" strokecolor="#00171b [484]" strokeweight="2pt">
                <v:textbox>
                  <w:txbxContent>
                    <w:p w14:paraId="0FBF5F5B" w14:textId="216360A5" w:rsidR="00E77597" w:rsidRPr="000B6414" w:rsidRDefault="000E684E" w:rsidP="00E77597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Job_department</w:t>
                      </w:r>
                    </w:p>
                  </w:txbxContent>
                </v:textbox>
              </v:oval>
            </w:pict>
          </mc:Fallback>
        </mc:AlternateContent>
      </w:r>
      <w:r w:rsidR="00184CE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FA4798" wp14:editId="71FC7A22">
                <wp:simplePos x="0" y="0"/>
                <wp:positionH relativeFrom="column">
                  <wp:posOffset>190500</wp:posOffset>
                </wp:positionH>
                <wp:positionV relativeFrom="paragraph">
                  <wp:posOffset>-350520</wp:posOffset>
                </wp:positionV>
                <wp:extent cx="990600" cy="441960"/>
                <wp:effectExtent l="0" t="0" r="19050" b="15240"/>
                <wp:wrapNone/>
                <wp:docPr id="373425617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196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4422BF" w14:textId="13C8BD2D" w:rsidR="00CE4825" w:rsidRPr="001D0646" w:rsidRDefault="001D0646" w:rsidP="00CE482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1D0646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Mobile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_</w:t>
                            </w:r>
                            <w:r w:rsidRPr="001D0646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FA4798" id="Oval 8" o:spid="_x0000_s1032" style="position:absolute;left:0;text-align:left;margin-left:15pt;margin-top:-27.6pt;width:78pt;height:3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" fillcolor="#00b050" strokecolor="#00171b [484]" strokeweight="2pt">
                <v:textbox>
                  <w:txbxContent>
                    <w:p w14:paraId="584422BF" w14:textId="13C8BD2D" w:rsidR="00CE4825" w:rsidRPr="001D0646" w:rsidRDefault="001D0646" w:rsidP="00CE482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 w:rsidRPr="001D0646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Mobile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_</w:t>
                      </w:r>
                      <w:r w:rsidRPr="001D0646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DC375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7EF76A" wp14:editId="15927CF3">
                <wp:simplePos x="0" y="0"/>
                <wp:positionH relativeFrom="column">
                  <wp:posOffset>1943100</wp:posOffset>
                </wp:positionH>
                <wp:positionV relativeFrom="paragraph">
                  <wp:posOffset>-1028700</wp:posOffset>
                </wp:positionV>
                <wp:extent cx="807720" cy="449580"/>
                <wp:effectExtent l="0" t="0" r="11430" b="26670"/>
                <wp:wrapNone/>
                <wp:docPr id="92825062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495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85F45B" w14:textId="2934F5FA" w:rsidR="00DA2382" w:rsidRPr="00D67175" w:rsidRDefault="00E72D23" w:rsidP="00DA2382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u w:val="single"/>
                                <w:lang w:val="en-IN"/>
                              </w:rPr>
                            </w:pPr>
                            <w:r w:rsidRPr="00D67175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u w:val="single"/>
                                <w:lang w:val="en-IN"/>
                              </w:rPr>
                              <w:t>E</w:t>
                            </w:r>
                            <w:r w:rsidR="00C5659D" w:rsidRPr="00D67175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u w:val="single"/>
                                <w:lang w:val="en-IN"/>
                              </w:rPr>
                              <w:t>mp_id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7EF76A" id="Oval 7" o:spid="_x0000_s1033" style="position:absolute;left:0;text-align:left;margin-left:153pt;margin-top:-81pt;width:63.6pt;height:3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" fillcolor="#00b050" strokecolor="#00171b [484]" strokeweight="2pt">
                <v:textbox>
                  <w:txbxContent>
                    <w:p w14:paraId="1485F45B" w14:textId="2934F5FA" w:rsidR="00DA2382" w:rsidRPr="00D67175" w:rsidRDefault="00E72D23" w:rsidP="00DA2382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u w:val="single"/>
                          <w:lang w:val="en-IN"/>
                        </w:rPr>
                      </w:pPr>
                      <w:r w:rsidRPr="00D67175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u w:val="single"/>
                          <w:lang w:val="en-IN"/>
                        </w:rPr>
                        <w:t>E</w:t>
                      </w:r>
                      <w:r w:rsidR="00C5659D" w:rsidRPr="00D67175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u w:val="single"/>
                          <w:lang w:val="en-IN"/>
                        </w:rPr>
                        <w:t>mp_id</w:t>
                      </w:r>
                    </w:p>
                  </w:txbxContent>
                </v:textbox>
              </v:oval>
            </w:pict>
          </mc:Fallback>
        </mc:AlternateContent>
      </w:r>
      <w:r w:rsidR="00DC375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B67A02" wp14:editId="41062D3F">
                <wp:simplePos x="0" y="0"/>
                <wp:positionH relativeFrom="column">
                  <wp:posOffset>2979420</wp:posOffset>
                </wp:positionH>
                <wp:positionV relativeFrom="paragraph">
                  <wp:posOffset>-899160</wp:posOffset>
                </wp:positionV>
                <wp:extent cx="845820" cy="434340"/>
                <wp:effectExtent l="0" t="0" r="11430" b="22860"/>
                <wp:wrapNone/>
                <wp:docPr id="1744414779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3434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922F8" w14:textId="531E0A77" w:rsidR="00DC3759" w:rsidRPr="00D67175" w:rsidRDefault="00DC3759" w:rsidP="00DC3759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D67175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67A02" id="_x0000_s1034" style="position:absolute;left:0;text-align:left;margin-left:234.6pt;margin-top:-70.8pt;width:66.6pt;height:3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" fillcolor="#00b050" strokecolor="#00171b [484]" strokeweight="2pt">
                <v:textbox>
                  <w:txbxContent>
                    <w:p w14:paraId="2B1922F8" w14:textId="531E0A77" w:rsidR="00DC3759" w:rsidRPr="00D67175" w:rsidRDefault="00DC3759" w:rsidP="00DC3759">
                      <w:pP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 w:rsidRPr="00D67175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576FC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DAD265" wp14:editId="263F165A">
                <wp:simplePos x="0" y="0"/>
                <wp:positionH relativeFrom="column">
                  <wp:posOffset>1379220</wp:posOffset>
                </wp:positionH>
                <wp:positionV relativeFrom="paragraph">
                  <wp:posOffset>30480</wp:posOffset>
                </wp:positionV>
                <wp:extent cx="579120" cy="411480"/>
                <wp:effectExtent l="0" t="0" r="30480" b="26670"/>
                <wp:wrapNone/>
                <wp:docPr id="206542984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ED87A" id="Straight Connector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6pt,2.4pt" to="154.2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" strokecolor="#0097ae [3044]"/>
            </w:pict>
          </mc:Fallback>
        </mc:AlternateContent>
      </w:r>
      <w:r w:rsidR="00A86A5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B61B62" wp14:editId="65F4F850">
                <wp:simplePos x="0" y="0"/>
                <wp:positionH relativeFrom="column">
                  <wp:posOffset>1219200</wp:posOffset>
                </wp:positionH>
                <wp:positionV relativeFrom="paragraph">
                  <wp:posOffset>-160020</wp:posOffset>
                </wp:positionV>
                <wp:extent cx="762000" cy="7620"/>
                <wp:effectExtent l="0" t="0" r="19050" b="30480"/>
                <wp:wrapNone/>
                <wp:docPr id="140034881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869F4" id="Straight Connector 4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-12.6pt" to="156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" strokecolor="#0097ae [3044]"/>
            </w:pict>
          </mc:Fallback>
        </mc:AlternateContent>
      </w:r>
      <w:r w:rsidR="00F701E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30819B" wp14:editId="55969188">
                <wp:simplePos x="0" y="0"/>
                <wp:positionH relativeFrom="column">
                  <wp:posOffset>2346960</wp:posOffset>
                </wp:positionH>
                <wp:positionV relativeFrom="paragraph">
                  <wp:posOffset>-769620</wp:posOffset>
                </wp:positionV>
                <wp:extent cx="68580" cy="464820"/>
                <wp:effectExtent l="0" t="0" r="26670" b="11430"/>
                <wp:wrapNone/>
                <wp:docPr id="38206685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D8031" id="Straight Connector 3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8pt,-60.6pt" to="190.2pt,-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" strokecolor="#0097ae [3044]"/>
            </w:pict>
          </mc:Fallback>
        </mc:AlternateContent>
      </w:r>
      <w:r w:rsidR="0005676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681DD7" wp14:editId="6D1AD26E">
                <wp:simplePos x="0" y="0"/>
                <wp:positionH relativeFrom="column">
                  <wp:posOffset>1592580</wp:posOffset>
                </wp:positionH>
                <wp:positionV relativeFrom="paragraph">
                  <wp:posOffset>-601980</wp:posOffset>
                </wp:positionV>
                <wp:extent cx="518160" cy="304800"/>
                <wp:effectExtent l="0" t="0" r="15240" b="19050"/>
                <wp:wrapNone/>
                <wp:docPr id="24656062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816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D9A07" id="Straight Connector 2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pt,-47.4pt" to="166.2pt,-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" strokecolor="#0097ae [3044]"/>
            </w:pict>
          </mc:Fallback>
        </mc:AlternateContent>
      </w:r>
      <w:r w:rsidR="008D147B">
        <w:rPr>
          <w:color w:val="000000" w:themeColor="text1"/>
        </w:rPr>
        <w:t xml:space="preserve">     </w:t>
      </w:r>
      <w:r w:rsidR="008D147B" w:rsidRPr="006B0AA7">
        <w:rPr>
          <w:b/>
          <w:bCs/>
          <w:color w:val="000000" w:themeColor="text1"/>
        </w:rPr>
        <w:t>M</w:t>
      </w:r>
      <w:r w:rsidR="0027352E" w:rsidRPr="006B0AA7">
        <w:rPr>
          <w:b/>
          <w:bCs/>
          <w:color w:val="000000" w:themeColor="text1"/>
        </w:rPr>
        <w:t xml:space="preserve">                                                                                                                 </w:t>
      </w:r>
    </w:p>
    <w:p w14:paraId="0CA5CCCC" w14:textId="7A2E85CB" w:rsidR="0027352E" w:rsidRDefault="0027352E" w:rsidP="008D147B">
      <w:pPr>
        <w:spacing w:line="276" w:lineRule="auto"/>
        <w:ind w:left="4320"/>
        <w:rPr>
          <w:color w:val="000000" w:themeColor="text1"/>
        </w:rPr>
      </w:pPr>
    </w:p>
    <w:p w14:paraId="72073A69" w14:textId="448D4B64" w:rsidR="0027352E" w:rsidRDefault="0027352E" w:rsidP="008D147B">
      <w:pPr>
        <w:spacing w:line="276" w:lineRule="auto"/>
        <w:ind w:left="4320"/>
        <w:rPr>
          <w:color w:val="000000" w:themeColor="text1"/>
        </w:rPr>
      </w:pPr>
    </w:p>
    <w:p w14:paraId="5992794A" w14:textId="7B9224AD" w:rsidR="0027352E" w:rsidRPr="006B0AA7" w:rsidRDefault="005B7D37" w:rsidP="008D147B">
      <w:pPr>
        <w:spacing w:line="276" w:lineRule="auto"/>
        <w:ind w:left="4320"/>
        <w:rPr>
          <w:b/>
          <w:bCs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641C9DE" wp14:editId="0D326436">
                <wp:simplePos x="0" y="0"/>
                <wp:positionH relativeFrom="column">
                  <wp:posOffset>-937260</wp:posOffset>
                </wp:positionH>
                <wp:positionV relativeFrom="paragraph">
                  <wp:posOffset>272415</wp:posOffset>
                </wp:positionV>
                <wp:extent cx="1165860" cy="441960"/>
                <wp:effectExtent l="0" t="0" r="15240" b="15240"/>
                <wp:wrapNone/>
                <wp:docPr id="1830587267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4196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4EC9C" w14:textId="2356BF2F" w:rsidR="00F13D9A" w:rsidRPr="00D67175" w:rsidRDefault="00725722" w:rsidP="00F13D9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Room_status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41C9DE" id="_x0000_s1035" style="position:absolute;left:0;text-align:left;margin-left:-73.8pt;margin-top:21.45pt;width:91.8pt;height:34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" fillcolor="#00b050" strokecolor="#00171b [484]" strokeweight="2pt">
                <v:textbox>
                  <w:txbxContent>
                    <w:p w14:paraId="1B44EC9C" w14:textId="2356BF2F" w:rsidR="00F13D9A" w:rsidRPr="00D67175" w:rsidRDefault="00725722" w:rsidP="00F13D9A">
                      <w:pP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Room_status</w:t>
                      </w:r>
                    </w:p>
                  </w:txbxContent>
                </v:textbox>
              </v:oval>
            </w:pict>
          </mc:Fallback>
        </mc:AlternateContent>
      </w:r>
    </w:p>
    <w:p w14:paraId="4293B08E" w14:textId="2DFAD973" w:rsidR="0027352E" w:rsidRDefault="00131362" w:rsidP="00B73D70">
      <w:pPr>
        <w:spacing w:line="276" w:lineRule="auto"/>
        <w:ind w:left="4320"/>
        <w:rPr>
          <w:b/>
          <w:bCs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36A818" wp14:editId="674B1177">
                <wp:simplePos x="0" y="0"/>
                <wp:positionH relativeFrom="column">
                  <wp:posOffset>784860</wp:posOffset>
                </wp:positionH>
                <wp:positionV relativeFrom="paragraph">
                  <wp:posOffset>114300</wp:posOffset>
                </wp:positionV>
                <wp:extent cx="746760" cy="419100"/>
                <wp:effectExtent l="0" t="0" r="15240" b="19050"/>
                <wp:wrapNone/>
                <wp:docPr id="19158244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4191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FED79" w14:textId="1C60A89E" w:rsidR="00156D73" w:rsidRPr="006B0AA7" w:rsidRDefault="00B34982" w:rsidP="00156D73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 xml:space="preserve"> </w:t>
                            </w:r>
                            <w:r w:rsidRPr="007E69DF"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>Room</w:t>
                            </w:r>
                            <w:r w:rsidR="00131362" w:rsidRPr="007E69DF"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6A818" id="_x0000_s1036" style="position:absolute;left:0;text-align:left;margin-left:61.8pt;margin-top:9pt;width:58.8pt;height:3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" fillcolor="#0070c0" strokecolor="#1ab39f [3209]" strokeweight="2pt">
                <v:textbox>
                  <w:txbxContent>
                    <w:p w14:paraId="2FDFED79" w14:textId="1C60A89E" w:rsidR="00156D73" w:rsidRPr="006B0AA7" w:rsidRDefault="00B34982" w:rsidP="00156D73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 xml:space="preserve"> </w:t>
                      </w:r>
                      <w:r w:rsidRPr="007E69DF"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  <w:t>Room</w:t>
                      </w:r>
                      <w:r w:rsidR="00131362" w:rsidRPr="007E69DF"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556BC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40BA7C" wp14:editId="089A6556">
                <wp:simplePos x="0" y="0"/>
                <wp:positionH relativeFrom="margin">
                  <wp:posOffset>182880</wp:posOffset>
                </wp:positionH>
                <wp:positionV relativeFrom="paragraph">
                  <wp:posOffset>201295</wp:posOffset>
                </wp:positionV>
                <wp:extent cx="609600" cy="99060"/>
                <wp:effectExtent l="0" t="0" r="19050" b="34290"/>
                <wp:wrapNone/>
                <wp:docPr id="4807794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7F59A" id="Straight Connector 1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.4pt,15.85pt" to="62.4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" strokecolor="#0097ae [3044]">
                <w10:wrap anchorx="margin"/>
              </v:line>
            </w:pict>
          </mc:Fallback>
        </mc:AlternateContent>
      </w:r>
      <w:r w:rsidR="00156D7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3940E4" wp14:editId="6AAA0B00">
                <wp:simplePos x="0" y="0"/>
                <wp:positionH relativeFrom="margin">
                  <wp:posOffset>1455420</wp:posOffset>
                </wp:positionH>
                <wp:positionV relativeFrom="paragraph">
                  <wp:posOffset>315595</wp:posOffset>
                </wp:positionV>
                <wp:extent cx="1196340" cy="22860"/>
                <wp:effectExtent l="0" t="0" r="22860" b="34290"/>
                <wp:wrapNone/>
                <wp:docPr id="15260218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63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5C534" id="Straight Connector 15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6pt,24.85pt" to="208.8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" strokecolor="#0097ae [3044]">
                <w10:wrap anchorx="margin"/>
              </v:line>
            </w:pict>
          </mc:Fallback>
        </mc:AlternateContent>
      </w:r>
      <w:r w:rsidR="00801EC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EDC5FC" wp14:editId="2C317F72">
                <wp:simplePos x="0" y="0"/>
                <wp:positionH relativeFrom="column">
                  <wp:posOffset>2636520</wp:posOffset>
                </wp:positionH>
                <wp:positionV relativeFrom="paragraph">
                  <wp:posOffset>18415</wp:posOffset>
                </wp:positionV>
                <wp:extent cx="1066800" cy="647700"/>
                <wp:effectExtent l="0" t="0" r="19050" b="19050"/>
                <wp:wrapNone/>
                <wp:docPr id="1612798307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47700"/>
                        </a:xfrm>
                        <a:prstGeom prst="diamond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AA193" w14:textId="31E6F4B3" w:rsidR="00801ECF" w:rsidRPr="00106546" w:rsidRDefault="00106546" w:rsidP="00801EC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106546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Owns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DC5FC" id="_x0000_s1037" type="#_x0000_t4" style="position:absolute;left:0;text-align:left;margin-left:207.6pt;margin-top:1.45pt;width:84pt;height:5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" fillcolor="#feb80a [3206]" strokecolor="#00171b [484]" strokeweight="2pt">
                <v:textbox>
                  <w:txbxContent>
                    <w:p w14:paraId="16FAA193" w14:textId="31E6F4B3" w:rsidR="00801ECF" w:rsidRPr="00106546" w:rsidRDefault="00106546" w:rsidP="00801EC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 w:rsidRPr="00106546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Owns</w:t>
                      </w:r>
                    </w:p>
                  </w:txbxContent>
                </v:textbox>
              </v:shape>
            </w:pict>
          </mc:Fallback>
        </mc:AlternateContent>
      </w:r>
      <w:r w:rsidR="0027352E" w:rsidRPr="006B0AA7">
        <w:rPr>
          <w:b/>
          <w:bCs/>
          <w:color w:val="000000" w:themeColor="text1"/>
        </w:rPr>
        <w:tab/>
      </w:r>
      <w:r w:rsidR="00AE5D5C">
        <w:rPr>
          <w:b/>
          <w:bCs/>
          <w:color w:val="000000" w:themeColor="text1"/>
        </w:rPr>
        <w:t xml:space="preserve">    </w:t>
      </w:r>
      <w:r w:rsidR="00B73D70">
        <w:rPr>
          <w:b/>
          <w:bCs/>
          <w:color w:val="000000" w:themeColor="text1"/>
        </w:rPr>
        <w:t xml:space="preserve">      </w:t>
      </w:r>
      <w:r w:rsidR="0027352E" w:rsidRPr="006B0AA7">
        <w:rPr>
          <w:b/>
          <w:bCs/>
          <w:color w:val="000000" w:themeColor="text1"/>
        </w:rPr>
        <w:tab/>
      </w:r>
      <w:r w:rsidR="0027352E" w:rsidRPr="006B0AA7">
        <w:rPr>
          <w:b/>
          <w:bCs/>
          <w:color w:val="000000" w:themeColor="text1"/>
        </w:rPr>
        <w:tab/>
      </w:r>
      <w:r w:rsidR="006B0AA7" w:rsidRPr="006B0AA7">
        <w:rPr>
          <w:b/>
          <w:bCs/>
          <w:color w:val="000000" w:themeColor="text1"/>
        </w:rPr>
        <w:tab/>
      </w:r>
      <w:r w:rsidR="006B0AA7" w:rsidRPr="006B0AA7">
        <w:rPr>
          <w:b/>
          <w:bCs/>
          <w:color w:val="000000" w:themeColor="text1"/>
        </w:rPr>
        <w:tab/>
        <w:t xml:space="preserve">          1</w:t>
      </w:r>
    </w:p>
    <w:p w14:paraId="4697B0A0" w14:textId="33486D06" w:rsidR="00B73D70" w:rsidRDefault="00F21AC9" w:rsidP="00A875BA">
      <w:pPr>
        <w:spacing w:line="276" w:lineRule="auto"/>
        <w:rPr>
          <w:b/>
          <w:bCs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134DEE1" wp14:editId="2FB320DF">
                <wp:simplePos x="0" y="0"/>
                <wp:positionH relativeFrom="margin">
                  <wp:posOffset>1196340</wp:posOffset>
                </wp:positionH>
                <wp:positionV relativeFrom="paragraph">
                  <wp:posOffset>219075</wp:posOffset>
                </wp:positionV>
                <wp:extent cx="632460" cy="411480"/>
                <wp:effectExtent l="0" t="0" r="34290" b="26670"/>
                <wp:wrapNone/>
                <wp:docPr id="121156430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BF3B7" id="Straight Connector 15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4.2pt,17.25pt" to="2in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" strokecolor="#0097ae [3044]">
                <w10:wrap anchorx="margin"/>
              </v:line>
            </w:pict>
          </mc:Fallback>
        </mc:AlternateContent>
      </w:r>
      <w:r w:rsidR="005B7D3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F1850C" wp14:editId="248345B9">
                <wp:simplePos x="0" y="0"/>
                <wp:positionH relativeFrom="column">
                  <wp:posOffset>-792480</wp:posOffset>
                </wp:positionH>
                <wp:positionV relativeFrom="paragraph">
                  <wp:posOffset>164465</wp:posOffset>
                </wp:positionV>
                <wp:extent cx="929640" cy="464820"/>
                <wp:effectExtent l="0" t="0" r="22860" b="11430"/>
                <wp:wrapNone/>
                <wp:docPr id="1194676282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46482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30076" w14:textId="3067341E" w:rsidR="00F13D9A" w:rsidRPr="00D67175" w:rsidRDefault="00E52F40" w:rsidP="00F13D9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Room_no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F1850C" id="_x0000_s1038" style="position:absolute;margin-left:-62.4pt;margin-top:12.95pt;width:73.2pt;height:36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" fillcolor="#00b050" strokecolor="#00171b [484]" strokeweight="2pt">
                <v:textbox>
                  <w:txbxContent>
                    <w:p w14:paraId="59D30076" w14:textId="3067341E" w:rsidR="00F13D9A" w:rsidRPr="00D67175" w:rsidRDefault="00E52F40" w:rsidP="00F13D9A">
                      <w:pP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Room_no</w:t>
                      </w:r>
                    </w:p>
                  </w:txbxContent>
                </v:textbox>
              </v:oval>
            </w:pict>
          </mc:Fallback>
        </mc:AlternateContent>
      </w:r>
      <w:r w:rsidR="005B7D3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9671BA" wp14:editId="06F30F4F">
                <wp:simplePos x="0" y="0"/>
                <wp:positionH relativeFrom="margin">
                  <wp:posOffset>83820</wp:posOffset>
                </wp:positionH>
                <wp:positionV relativeFrom="paragraph">
                  <wp:posOffset>167640</wp:posOffset>
                </wp:positionV>
                <wp:extent cx="685800" cy="274320"/>
                <wp:effectExtent l="0" t="0" r="19050" b="30480"/>
                <wp:wrapNone/>
                <wp:docPr id="76164920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95D90" id="Straight Connector 13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6pt,13.2pt" to="60.6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" strokecolor="#0097ae [3044]">
                <w10:wrap anchorx="margin"/>
              </v:line>
            </w:pict>
          </mc:Fallback>
        </mc:AlternateContent>
      </w:r>
      <w:r w:rsidR="005B7D3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CEF4A4" wp14:editId="6E0D9BFF">
                <wp:simplePos x="0" y="0"/>
                <wp:positionH relativeFrom="margin">
                  <wp:posOffset>601980</wp:posOffset>
                </wp:positionH>
                <wp:positionV relativeFrom="paragraph">
                  <wp:posOffset>228600</wp:posOffset>
                </wp:positionV>
                <wp:extent cx="304800" cy="449580"/>
                <wp:effectExtent l="0" t="0" r="19050" b="26670"/>
                <wp:wrapNone/>
                <wp:docPr id="193178692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3D807" id="Straight Connector 13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4pt,18pt" to="71.4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" strokecolor="#0097ae [3044]">
                <w10:wrap anchorx="margin"/>
              </v:line>
            </w:pict>
          </mc:Fallback>
        </mc:AlternateContent>
      </w:r>
      <w:r w:rsidR="00734E7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15897D" wp14:editId="512D32E0">
                <wp:simplePos x="0" y="0"/>
                <wp:positionH relativeFrom="margin">
                  <wp:posOffset>1066800</wp:posOffset>
                </wp:positionH>
                <wp:positionV relativeFrom="paragraph">
                  <wp:posOffset>220980</wp:posOffset>
                </wp:positionV>
                <wp:extent cx="7620" cy="1508760"/>
                <wp:effectExtent l="0" t="0" r="30480" b="15240"/>
                <wp:wrapNone/>
                <wp:docPr id="31770646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50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2BE9B" id="Straight Connector 15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4pt,17.4pt" to="84.6pt,1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" strokecolor="#0097ae [3044]">
                <w10:wrap anchorx="margin"/>
              </v:line>
            </w:pict>
          </mc:Fallback>
        </mc:AlternateContent>
      </w:r>
      <w:r w:rsidR="00801EC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209A8F" wp14:editId="0D3ABFA0">
                <wp:simplePos x="0" y="0"/>
                <wp:positionH relativeFrom="column">
                  <wp:posOffset>3642360</wp:posOffset>
                </wp:positionH>
                <wp:positionV relativeFrom="paragraph">
                  <wp:posOffset>624840</wp:posOffset>
                </wp:positionV>
                <wp:extent cx="1104900" cy="449580"/>
                <wp:effectExtent l="0" t="0" r="19050" b="26670"/>
                <wp:wrapNone/>
                <wp:docPr id="2090115200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495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54CE7" w14:textId="3BA2EF47" w:rsidR="00801ECF" w:rsidRPr="00D67175" w:rsidRDefault="002C0B91" w:rsidP="00801ECF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Hotel_Name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209A8F" id="_x0000_s1039" style="position:absolute;margin-left:286.8pt;margin-top:49.2pt;width:87pt;height:35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" fillcolor="#00b050" strokecolor="#00171b [484]" strokeweight="2pt">
                <v:textbox>
                  <w:txbxContent>
                    <w:p w14:paraId="01354CE7" w14:textId="3BA2EF47" w:rsidR="00801ECF" w:rsidRPr="00D67175" w:rsidRDefault="002C0B91" w:rsidP="00801ECF">
                      <w:pP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Hotel_Name</w:t>
                      </w:r>
                    </w:p>
                  </w:txbxContent>
                </v:textbox>
              </v:oval>
            </w:pict>
          </mc:Fallback>
        </mc:AlternateContent>
      </w:r>
      <w:r w:rsidR="00801EC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9EDDA6" wp14:editId="45EE7367">
                <wp:simplePos x="0" y="0"/>
                <wp:positionH relativeFrom="column">
                  <wp:posOffset>4419600</wp:posOffset>
                </wp:positionH>
                <wp:positionV relativeFrom="paragraph">
                  <wp:posOffset>198120</wp:posOffset>
                </wp:positionV>
                <wp:extent cx="541020" cy="426720"/>
                <wp:effectExtent l="0" t="0" r="30480" b="30480"/>
                <wp:wrapNone/>
                <wp:docPr id="163456657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02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A93CC" id="Straight Connector 15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pt,15.6pt" to="390.6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" strokecolor="#0097ae [3044]"/>
            </w:pict>
          </mc:Fallback>
        </mc:AlternateContent>
      </w:r>
      <w:r w:rsidR="00801EC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8B3750" wp14:editId="33CEF61B">
                <wp:simplePos x="0" y="0"/>
                <wp:positionH relativeFrom="column">
                  <wp:posOffset>4815840</wp:posOffset>
                </wp:positionH>
                <wp:positionV relativeFrom="paragraph">
                  <wp:posOffset>670560</wp:posOffset>
                </wp:positionV>
                <wp:extent cx="853440" cy="449580"/>
                <wp:effectExtent l="0" t="0" r="22860" b="26670"/>
                <wp:wrapNone/>
                <wp:docPr id="29120445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495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4459F" w14:textId="49F3A9B0" w:rsidR="00F05D5F" w:rsidRPr="00117DE6" w:rsidRDefault="00117DE6" w:rsidP="00F05D5F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B3750" id="_x0000_s1040" style="position:absolute;margin-left:379.2pt;margin-top:52.8pt;width:67.2pt;height:35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" fillcolor="#00b050" strokecolor="#00171b [484]" strokeweight="2pt">
                <v:textbox>
                  <w:txbxContent>
                    <w:p w14:paraId="31A4459F" w14:textId="49F3A9B0" w:rsidR="00F05D5F" w:rsidRPr="00117DE6" w:rsidRDefault="00117DE6" w:rsidP="00F05D5F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801EC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3A63C7" wp14:editId="433BD9D7">
                <wp:simplePos x="0" y="0"/>
                <wp:positionH relativeFrom="margin">
                  <wp:posOffset>5303520</wp:posOffset>
                </wp:positionH>
                <wp:positionV relativeFrom="paragraph">
                  <wp:posOffset>259080</wp:posOffset>
                </wp:positionV>
                <wp:extent cx="22860" cy="434340"/>
                <wp:effectExtent l="0" t="0" r="34290" b="22860"/>
                <wp:wrapNone/>
                <wp:docPr id="914075860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0BE44" id="Straight Connector 9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7.6pt,20.4pt" to="419.4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" strokecolor="#0097ae [3044]">
                <w10:wrap anchorx="margin"/>
              </v:line>
            </w:pict>
          </mc:Fallback>
        </mc:AlternateContent>
      </w:r>
      <w:r w:rsidR="00801EC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97F597" wp14:editId="31C8A62F">
                <wp:simplePos x="0" y="0"/>
                <wp:positionH relativeFrom="rightMargin">
                  <wp:posOffset>144780</wp:posOffset>
                </wp:positionH>
                <wp:positionV relativeFrom="paragraph">
                  <wp:posOffset>129540</wp:posOffset>
                </wp:positionV>
                <wp:extent cx="327660" cy="472440"/>
                <wp:effectExtent l="0" t="0" r="34290" b="22860"/>
                <wp:wrapNone/>
                <wp:docPr id="42797256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074BF" id="Straight Connector 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11.4pt,10.2pt" to="37.2pt,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" strokecolor="#0097ae [3044]">
                <w10:wrap anchorx="margin"/>
              </v:line>
            </w:pict>
          </mc:Fallback>
        </mc:AlternateContent>
      </w:r>
      <w:r w:rsidR="00801EC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51D35D" wp14:editId="6AF0A279">
                <wp:simplePos x="0" y="0"/>
                <wp:positionH relativeFrom="rightMargin">
                  <wp:posOffset>205740</wp:posOffset>
                </wp:positionH>
                <wp:positionV relativeFrom="paragraph">
                  <wp:posOffset>601980</wp:posOffset>
                </wp:positionV>
                <wp:extent cx="861060" cy="449580"/>
                <wp:effectExtent l="0" t="0" r="15240" b="26670"/>
                <wp:wrapNone/>
                <wp:docPr id="196531335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4495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802C9" w14:textId="432E08F0" w:rsidR="00F05D5F" w:rsidRPr="00D67175" w:rsidRDefault="00117DE6" w:rsidP="00F05D5F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u w:val="single"/>
                                <w:lang w:val="en-IN"/>
                              </w:rPr>
                              <w:t>Hotel</w:t>
                            </w:r>
                            <w:r w:rsidRPr="00D67175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u w:val="single"/>
                                <w:lang w:val="en-IN"/>
                              </w:rPr>
                              <w:t>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51D35D" id="_x0000_s1041" style="position:absolute;margin-left:16.2pt;margin-top:47.4pt;width:67.8pt;height:35.4pt;z-index:2516828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" fillcolor="#00b050" strokecolor="#00171b [484]" strokeweight="2pt">
                <v:textbox>
                  <w:txbxContent>
                    <w:p w14:paraId="136802C9" w14:textId="432E08F0" w:rsidR="00F05D5F" w:rsidRPr="00D67175" w:rsidRDefault="00117DE6" w:rsidP="00F05D5F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u w:val="single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u w:val="single"/>
                          <w:lang w:val="en-IN"/>
                        </w:rPr>
                        <w:t>Hotel</w:t>
                      </w:r>
                      <w:r w:rsidRPr="00D67175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u w:val="single"/>
                          <w:lang w:val="en-IN"/>
                        </w:rPr>
                        <w:t>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875B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67E639" wp14:editId="5D416985">
                <wp:simplePos x="0" y="0"/>
                <wp:positionH relativeFrom="column">
                  <wp:posOffset>3657600</wp:posOffset>
                </wp:positionH>
                <wp:positionV relativeFrom="paragraph">
                  <wp:posOffset>7620</wp:posOffset>
                </wp:positionV>
                <wp:extent cx="1295400" cy="0"/>
                <wp:effectExtent l="0" t="0" r="0" b="0"/>
                <wp:wrapNone/>
                <wp:docPr id="178853860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2B690" id="Straight Connector 15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.6pt" to="390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" strokecolor="#0097ae [3044]"/>
            </w:pict>
          </mc:Fallback>
        </mc:AlternateContent>
      </w:r>
      <w:r w:rsidR="00A875BA">
        <w:rPr>
          <w:b/>
          <w:bCs/>
          <w:color w:val="000000" w:themeColor="text1"/>
        </w:rPr>
        <w:tab/>
      </w:r>
      <w:r w:rsidR="00A875BA">
        <w:rPr>
          <w:b/>
          <w:bCs/>
          <w:color w:val="000000" w:themeColor="text1"/>
        </w:rPr>
        <w:tab/>
      </w:r>
      <w:r w:rsidR="00A875BA">
        <w:rPr>
          <w:b/>
          <w:bCs/>
          <w:color w:val="000000" w:themeColor="text1"/>
        </w:rPr>
        <w:tab/>
      </w:r>
      <w:r w:rsidR="00A875BA">
        <w:rPr>
          <w:b/>
          <w:bCs/>
          <w:color w:val="000000" w:themeColor="text1"/>
        </w:rPr>
        <w:tab/>
      </w:r>
      <w:r w:rsidR="00156D73">
        <w:rPr>
          <w:b/>
          <w:bCs/>
          <w:color w:val="000000" w:themeColor="text1"/>
        </w:rPr>
        <w:t>M</w:t>
      </w:r>
      <w:r w:rsidR="00A875BA">
        <w:rPr>
          <w:b/>
          <w:bCs/>
          <w:color w:val="000000" w:themeColor="text1"/>
        </w:rPr>
        <w:tab/>
      </w:r>
      <w:r w:rsidR="00A875BA">
        <w:rPr>
          <w:b/>
          <w:bCs/>
          <w:color w:val="000000" w:themeColor="text1"/>
        </w:rPr>
        <w:tab/>
      </w:r>
      <w:r w:rsidR="00A875BA">
        <w:rPr>
          <w:b/>
          <w:bCs/>
          <w:color w:val="000000" w:themeColor="text1"/>
        </w:rPr>
        <w:tab/>
      </w:r>
      <w:r w:rsidR="00A875BA">
        <w:rPr>
          <w:b/>
          <w:bCs/>
          <w:color w:val="000000" w:themeColor="text1"/>
        </w:rPr>
        <w:tab/>
      </w:r>
      <w:r w:rsidR="00A875BA">
        <w:rPr>
          <w:b/>
          <w:bCs/>
          <w:color w:val="000000" w:themeColor="text1"/>
        </w:rPr>
        <w:tab/>
      </w:r>
      <w:r w:rsidR="00A875BA">
        <w:rPr>
          <w:b/>
          <w:bCs/>
          <w:color w:val="000000" w:themeColor="text1"/>
        </w:rPr>
        <w:tab/>
        <w:t>1</w:t>
      </w:r>
      <w:r w:rsidR="00A875BA">
        <w:rPr>
          <w:b/>
          <w:bCs/>
          <w:color w:val="000000" w:themeColor="text1"/>
        </w:rPr>
        <w:tab/>
      </w:r>
      <w:r w:rsidR="00A875BA">
        <w:rPr>
          <w:b/>
          <w:bCs/>
          <w:color w:val="000000" w:themeColor="text1"/>
        </w:rPr>
        <w:tab/>
      </w:r>
      <w:r w:rsidR="004E6039">
        <w:rPr>
          <w:b/>
          <w:bCs/>
          <w:color w:val="000000" w:themeColor="text1"/>
        </w:rPr>
        <w:tab/>
      </w:r>
      <w:r w:rsidR="004E6039">
        <w:rPr>
          <w:b/>
          <w:bCs/>
          <w:color w:val="000000" w:themeColor="text1"/>
        </w:rPr>
        <w:tab/>
      </w:r>
      <w:r w:rsidR="004E6039">
        <w:rPr>
          <w:b/>
          <w:bCs/>
          <w:color w:val="000000" w:themeColor="text1"/>
        </w:rPr>
        <w:tab/>
      </w:r>
      <w:r w:rsidR="004E6039">
        <w:rPr>
          <w:b/>
          <w:bCs/>
          <w:color w:val="000000" w:themeColor="text1"/>
        </w:rPr>
        <w:tab/>
      </w:r>
      <w:r w:rsidR="004E6039">
        <w:rPr>
          <w:b/>
          <w:bCs/>
          <w:color w:val="000000" w:themeColor="text1"/>
        </w:rPr>
        <w:tab/>
      </w:r>
    </w:p>
    <w:p w14:paraId="6B350725" w14:textId="020C6275" w:rsidR="004E6039" w:rsidRDefault="00F21AC9" w:rsidP="00A875BA">
      <w:pPr>
        <w:spacing w:line="276" w:lineRule="auto"/>
        <w:rPr>
          <w:b/>
          <w:bCs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9F1E16D" wp14:editId="29209E44">
                <wp:simplePos x="0" y="0"/>
                <wp:positionH relativeFrom="column">
                  <wp:posOffset>1417320</wp:posOffset>
                </wp:positionH>
                <wp:positionV relativeFrom="paragraph">
                  <wp:posOffset>5080</wp:posOffset>
                </wp:positionV>
                <wp:extent cx="1287780" cy="640080"/>
                <wp:effectExtent l="0" t="0" r="26670" b="26670"/>
                <wp:wrapNone/>
                <wp:docPr id="179646948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640080"/>
                        </a:xfrm>
                        <a:prstGeom prst="diamond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12FE4" w14:textId="576A15FC" w:rsidR="00F21AC9" w:rsidRPr="00106546" w:rsidRDefault="004554D8" w:rsidP="00F21AC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Depends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1E16D" id="_x0000_s1042" type="#_x0000_t4" style="position:absolute;margin-left:111.6pt;margin-top:.4pt;width:101.4pt;height:50.4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" fillcolor="#feb80a [3206]" strokecolor="#00171b [484]" strokeweight="2pt">
                <v:textbox>
                  <w:txbxContent>
                    <w:p w14:paraId="06912FE4" w14:textId="576A15FC" w:rsidR="00F21AC9" w:rsidRPr="00106546" w:rsidRDefault="004554D8" w:rsidP="00F21AC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Depends</w:t>
                      </w:r>
                    </w:p>
                  </w:txbxContent>
                </v:textbox>
              </v:shape>
            </w:pict>
          </mc:Fallback>
        </mc:AlternateContent>
      </w:r>
      <w:r w:rsidR="005B7D3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DD3EA0" wp14:editId="0CA27306">
                <wp:simplePos x="0" y="0"/>
                <wp:positionH relativeFrom="column">
                  <wp:posOffset>-487680</wp:posOffset>
                </wp:positionH>
                <wp:positionV relativeFrom="paragraph">
                  <wp:posOffset>106045</wp:posOffset>
                </wp:positionV>
                <wp:extent cx="1371600" cy="457200"/>
                <wp:effectExtent l="0" t="0" r="19050" b="19050"/>
                <wp:wrapNone/>
                <wp:docPr id="1006735418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8FC9F" w14:textId="746D596C" w:rsidR="00F13D9A" w:rsidRPr="00D67175" w:rsidRDefault="00E52F40" w:rsidP="00F13D9A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Room_Category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DD3EA0" id="_x0000_s1043" style="position:absolute;margin-left:-38.4pt;margin-top:8.35pt;width:108pt;height:3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" fillcolor="#00b050" strokecolor="#00171b [484]" strokeweight="2pt">
                <v:textbox>
                  <w:txbxContent>
                    <w:p w14:paraId="2868FC9F" w14:textId="746D596C" w:rsidR="00F13D9A" w:rsidRPr="00D67175" w:rsidRDefault="00E52F40" w:rsidP="00F13D9A">
                      <w:pP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Room_Category</w:t>
                      </w:r>
                    </w:p>
                  </w:txbxContent>
                </v:textbox>
              </v:oval>
            </w:pict>
          </mc:Fallback>
        </mc:AlternateContent>
      </w:r>
    </w:p>
    <w:p w14:paraId="396EF670" w14:textId="62D2512D" w:rsidR="004E6039" w:rsidRDefault="00D71F5F" w:rsidP="00A875BA">
      <w:pPr>
        <w:spacing w:line="276" w:lineRule="auto"/>
        <w:rPr>
          <w:b/>
          <w:bCs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120ECD3" wp14:editId="2FDBD22C">
                <wp:simplePos x="0" y="0"/>
                <wp:positionH relativeFrom="margin">
                  <wp:posOffset>2004060</wp:posOffset>
                </wp:positionH>
                <wp:positionV relativeFrom="paragraph">
                  <wp:posOffset>304800</wp:posOffset>
                </wp:positionV>
                <wp:extent cx="38100" cy="1158240"/>
                <wp:effectExtent l="0" t="0" r="19050" b="22860"/>
                <wp:wrapNone/>
                <wp:docPr id="94358137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158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340CA" id="Straight Connector 15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7.8pt,24pt" to="160.8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" strokecolor="#0097ae [3044]">
                <w10:wrap anchorx="margin"/>
              </v:line>
            </w:pict>
          </mc:Fallback>
        </mc:AlternateContent>
      </w:r>
      <w:r w:rsidR="00773FE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1700F0A" wp14:editId="45BF0E42">
                <wp:simplePos x="0" y="0"/>
                <wp:positionH relativeFrom="column">
                  <wp:posOffset>3291840</wp:posOffset>
                </wp:positionH>
                <wp:positionV relativeFrom="paragraph">
                  <wp:posOffset>262890</wp:posOffset>
                </wp:positionV>
                <wp:extent cx="1287780" cy="449580"/>
                <wp:effectExtent l="0" t="0" r="26670" b="26670"/>
                <wp:wrapNone/>
                <wp:docPr id="184465680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495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A763B" w14:textId="02BD825C" w:rsidR="00AE6874" w:rsidRPr="00D67175" w:rsidRDefault="006D0749" w:rsidP="00AE6874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Available_room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700F0A" id="_x0000_s1044" style="position:absolute;margin-left:259.2pt;margin-top:20.7pt;width:101.4pt;height:35.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" fillcolor="#00b050" strokecolor="#00171b [484]" strokeweight="2pt">
                <v:textbox>
                  <w:txbxContent>
                    <w:p w14:paraId="254A763B" w14:textId="02BD825C" w:rsidR="00AE6874" w:rsidRPr="00D67175" w:rsidRDefault="006D0749" w:rsidP="00AE6874">
                      <w:pP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Available_room</w:t>
                      </w:r>
                    </w:p>
                  </w:txbxContent>
                </v:textbox>
              </v:oval>
            </w:pict>
          </mc:Fallback>
        </mc:AlternateContent>
      </w:r>
    </w:p>
    <w:p w14:paraId="64E2786D" w14:textId="2D5474EF" w:rsidR="004E6039" w:rsidRPr="00F118F4" w:rsidRDefault="00D71F5F" w:rsidP="00A875BA">
      <w:pPr>
        <w:spacing w:line="276" w:lineRule="auto"/>
        <w:rPr>
          <w:b/>
          <w:bCs/>
          <w:color w:val="000000" w:themeColor="text1"/>
          <w:sz w:val="32"/>
          <w:szCs w:val="32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5297637" wp14:editId="622BEC9F">
                <wp:simplePos x="0" y="0"/>
                <wp:positionH relativeFrom="margin">
                  <wp:posOffset>4610100</wp:posOffset>
                </wp:positionH>
                <wp:positionV relativeFrom="paragraph">
                  <wp:posOffset>7620</wp:posOffset>
                </wp:positionV>
                <wp:extent cx="990600" cy="449580"/>
                <wp:effectExtent l="0" t="0" r="19050" b="26670"/>
                <wp:wrapNone/>
                <wp:docPr id="16907714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95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32833" w14:textId="44C3BDAD" w:rsidR="000B46DE" w:rsidRPr="00117DE6" w:rsidRDefault="000B46DE" w:rsidP="000B46DE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End_Date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297637" id="_x0000_s1045" style="position:absolute;margin-left:363pt;margin-top:.6pt;width:78pt;height:35.4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" fillcolor="#00b050" strokecolor="#00171b [484]" strokeweight="2pt">
                <v:textbox>
                  <w:txbxContent>
                    <w:p w14:paraId="31F32833" w14:textId="44C3BDAD" w:rsidR="000B46DE" w:rsidRPr="00117DE6" w:rsidRDefault="000B46DE" w:rsidP="000B46DE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End_Date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37D0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C539D2D" wp14:editId="28F357E3">
                <wp:simplePos x="0" y="0"/>
                <wp:positionH relativeFrom="rightMargin">
                  <wp:align>left</wp:align>
                </wp:positionH>
                <wp:positionV relativeFrom="paragraph">
                  <wp:posOffset>297180</wp:posOffset>
                </wp:positionV>
                <wp:extent cx="990600" cy="449580"/>
                <wp:effectExtent l="0" t="0" r="19050" b="26670"/>
                <wp:wrapNone/>
                <wp:docPr id="569603488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95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197CB" w14:textId="70D48081" w:rsidR="000B46DE" w:rsidRPr="00117DE6" w:rsidRDefault="000B46DE" w:rsidP="000B46DE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Start_Date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39D2D" id="_x0000_s1046" style="position:absolute;margin-left:0;margin-top:23.4pt;width:78pt;height:35.4pt;z-index:2518241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" fillcolor="#00b050" strokecolor="#00171b [484]" strokeweight="2pt">
                <v:textbox>
                  <w:txbxContent>
                    <w:p w14:paraId="38F197CB" w14:textId="70D48081" w:rsidR="000B46DE" w:rsidRPr="00117DE6" w:rsidRDefault="000B46DE" w:rsidP="000B46DE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Start_Date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73FE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0EDF26B" wp14:editId="59F29284">
                <wp:simplePos x="0" y="0"/>
                <wp:positionH relativeFrom="margin">
                  <wp:posOffset>4389120</wp:posOffset>
                </wp:positionH>
                <wp:positionV relativeFrom="paragraph">
                  <wp:posOffset>204470</wp:posOffset>
                </wp:positionV>
                <wp:extent cx="990600" cy="1363980"/>
                <wp:effectExtent l="0" t="0" r="19050" b="26670"/>
                <wp:wrapNone/>
                <wp:docPr id="57249731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1363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BC164" id="Straight Connector 15" o:spid="_x0000_s1026" style="position:absolute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5.6pt,16.1pt" to="423.6pt,1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" strokecolor="#0097ae [3044]">
                <w10:wrap anchorx="margin"/>
              </v:line>
            </w:pict>
          </mc:Fallback>
        </mc:AlternateContent>
      </w:r>
      <w:r w:rsidR="00B1212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47394E" wp14:editId="17A90DDC">
                <wp:simplePos x="0" y="0"/>
                <wp:positionH relativeFrom="column">
                  <wp:posOffset>373380</wp:posOffset>
                </wp:positionH>
                <wp:positionV relativeFrom="paragraph">
                  <wp:posOffset>266700</wp:posOffset>
                </wp:positionV>
                <wp:extent cx="1417320" cy="891540"/>
                <wp:effectExtent l="0" t="0" r="11430" b="22860"/>
                <wp:wrapNone/>
                <wp:docPr id="436162155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891540"/>
                        </a:xfrm>
                        <a:prstGeom prst="diamond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DF550" w14:textId="725184ED" w:rsidR="0099671E" w:rsidRPr="00106546" w:rsidRDefault="0099671E" w:rsidP="0099671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Check-in Check-out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7394E" id="_x0000_s1047" type="#_x0000_t4" style="position:absolute;margin-left:29.4pt;margin-top:21pt;width:111.6pt;height:70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" fillcolor="#feb80a [3206]" strokecolor="#00171b [484]" strokeweight="2pt">
                <v:textbox>
                  <w:txbxContent>
                    <w:p w14:paraId="000DF550" w14:textId="725184ED" w:rsidR="0099671E" w:rsidRPr="00106546" w:rsidRDefault="0099671E" w:rsidP="0099671E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Check-in Check-out</w:t>
                      </w:r>
                    </w:p>
                  </w:txbxContent>
                </v:textbox>
              </v:shape>
            </w:pict>
          </mc:Fallback>
        </mc:AlternateContent>
      </w:r>
      <w:r w:rsidR="004E6039">
        <w:rPr>
          <w:b/>
          <w:bCs/>
          <w:color w:val="000000" w:themeColor="text1"/>
        </w:rPr>
        <w:tab/>
      </w:r>
      <w:r w:rsidR="004E6039">
        <w:rPr>
          <w:b/>
          <w:bCs/>
          <w:color w:val="000000" w:themeColor="text1"/>
        </w:rPr>
        <w:tab/>
        <w:t xml:space="preserve">       1/M</w:t>
      </w:r>
      <w:r w:rsidR="00DC506B">
        <w:rPr>
          <w:b/>
          <w:bCs/>
          <w:color w:val="000000" w:themeColor="text1"/>
        </w:rPr>
        <w:tab/>
      </w:r>
      <w:r w:rsidR="00DC506B" w:rsidRPr="00F118F4">
        <w:rPr>
          <w:b/>
          <w:bCs/>
          <w:color w:val="000000" w:themeColor="text1"/>
          <w:sz w:val="32"/>
          <w:szCs w:val="32"/>
        </w:rPr>
        <w:t xml:space="preserve">       </w:t>
      </w:r>
      <w:r w:rsidR="00CF2BAE" w:rsidRPr="00F118F4">
        <w:rPr>
          <w:b/>
          <w:bCs/>
          <w:color w:val="000000" w:themeColor="text1"/>
          <w:sz w:val="32"/>
          <w:szCs w:val="32"/>
        </w:rPr>
        <w:t>1</w:t>
      </w:r>
    </w:p>
    <w:p w14:paraId="0C31239E" w14:textId="793581DC" w:rsidR="009B5FFD" w:rsidRDefault="007E17A7" w:rsidP="00A875BA">
      <w:pPr>
        <w:spacing w:line="276" w:lineRule="auto"/>
        <w:rPr>
          <w:b/>
          <w:bCs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0EE9B9E" wp14:editId="57524E79">
                <wp:simplePos x="0" y="0"/>
                <wp:positionH relativeFrom="column">
                  <wp:posOffset>2720340</wp:posOffset>
                </wp:positionH>
                <wp:positionV relativeFrom="paragraph">
                  <wp:posOffset>49530</wp:posOffset>
                </wp:positionV>
                <wp:extent cx="822960" cy="449580"/>
                <wp:effectExtent l="0" t="0" r="15240" b="26670"/>
                <wp:wrapNone/>
                <wp:docPr id="165629635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495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A750C" w14:textId="348A3CB9" w:rsidR="007E17A7" w:rsidRPr="007E17A7" w:rsidRDefault="007E17A7" w:rsidP="007E17A7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u w:val="single"/>
                                <w:lang w:val="en-IN"/>
                              </w:rPr>
                            </w:pPr>
                            <w:r w:rsidRPr="007E17A7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u w:val="single"/>
                                <w:lang w:val="en-IN"/>
                              </w:rPr>
                              <w:t>Price_Id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EE9B9E" id="_x0000_s1048" style="position:absolute;margin-left:214.2pt;margin-top:3.9pt;width:64.8pt;height:35.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" fillcolor="#00b050" strokecolor="#00171b [484]" strokeweight="2pt">
                <v:textbox>
                  <w:txbxContent>
                    <w:p w14:paraId="109A750C" w14:textId="348A3CB9" w:rsidR="007E17A7" w:rsidRPr="007E17A7" w:rsidRDefault="007E17A7" w:rsidP="007E17A7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u w:val="single"/>
                          <w:lang w:val="en-IN"/>
                        </w:rPr>
                      </w:pPr>
                      <w:r w:rsidRPr="007E17A7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u w:val="single"/>
                          <w:lang w:val="en-IN"/>
                        </w:rPr>
                        <w:t>Price_Id</w:t>
                      </w:r>
                    </w:p>
                  </w:txbxContent>
                </v:textbox>
              </v:oval>
            </w:pict>
          </mc:Fallback>
        </mc:AlternateContent>
      </w:r>
      <w:r w:rsidR="00773FE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F542C95" wp14:editId="09F8FAC9">
                <wp:simplePos x="0" y="0"/>
                <wp:positionH relativeFrom="rightMargin">
                  <wp:posOffset>335280</wp:posOffset>
                </wp:positionH>
                <wp:positionV relativeFrom="paragraph">
                  <wp:posOffset>203835</wp:posOffset>
                </wp:positionV>
                <wp:extent cx="99060" cy="388620"/>
                <wp:effectExtent l="0" t="0" r="34290" b="30480"/>
                <wp:wrapNone/>
                <wp:docPr id="94346716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536BE" id="Straight Connector 15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26.4pt,16.05pt" to="34.2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" strokecolor="#0097ae [3044]">
                <w10:wrap anchorx="margin"/>
              </v:line>
            </w:pict>
          </mc:Fallback>
        </mc:AlternateContent>
      </w:r>
      <w:r w:rsidR="00773FE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0B9754C" wp14:editId="0BD7648B">
                <wp:simplePos x="0" y="0"/>
                <wp:positionH relativeFrom="margin">
                  <wp:posOffset>5113020</wp:posOffset>
                </wp:positionH>
                <wp:positionV relativeFrom="paragraph">
                  <wp:posOffset>5715</wp:posOffset>
                </wp:positionV>
                <wp:extent cx="350520" cy="708660"/>
                <wp:effectExtent l="0" t="0" r="30480" b="34290"/>
                <wp:wrapNone/>
                <wp:docPr id="204459276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61F43" id="Straight Connector 15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2.6pt,.45pt" to="430.2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" strokecolor="#0097ae [3044]">
                <w10:wrap anchorx="margin"/>
              </v:line>
            </w:pict>
          </mc:Fallback>
        </mc:AlternateContent>
      </w:r>
      <w:r w:rsidR="002B629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6D42A0E" wp14:editId="316B1225">
                <wp:simplePos x="0" y="0"/>
                <wp:positionH relativeFrom="column">
                  <wp:posOffset>3665220</wp:posOffset>
                </wp:positionH>
                <wp:positionV relativeFrom="paragraph">
                  <wp:posOffset>49530</wp:posOffset>
                </wp:positionV>
                <wp:extent cx="815340" cy="449580"/>
                <wp:effectExtent l="0" t="0" r="22860" b="26670"/>
                <wp:wrapNone/>
                <wp:docPr id="28615085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4495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25A5B" w14:textId="299B789B" w:rsidR="000B4FDF" w:rsidRPr="007C6B31" w:rsidRDefault="00F550C8" w:rsidP="000B4FDF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7C6B31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D42A0E" id="_x0000_s1049" style="position:absolute;margin-left:288.6pt;margin-top:3.9pt;width:64.2pt;height:35.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" fillcolor="#00b050" strokecolor="#00171b [484]" strokeweight="2pt">
                <v:textbox>
                  <w:txbxContent>
                    <w:p w14:paraId="31A25A5B" w14:textId="299B789B" w:rsidR="000B4FDF" w:rsidRPr="007C6B31" w:rsidRDefault="00F550C8" w:rsidP="000B4FDF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 w:rsidRPr="007C6B31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</w:p>
    <w:p w14:paraId="71180A6C" w14:textId="5F1D3130" w:rsidR="00B46CE1" w:rsidRDefault="0067483C" w:rsidP="00B46CE1">
      <w:pPr>
        <w:spacing w:line="276" w:lineRule="auto"/>
        <w:rPr>
          <w:b/>
          <w:bCs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DF4E47D" wp14:editId="30954613">
                <wp:simplePos x="0" y="0"/>
                <wp:positionH relativeFrom="rightMargin">
                  <wp:posOffset>-6294120</wp:posOffset>
                </wp:positionH>
                <wp:positionV relativeFrom="paragraph">
                  <wp:posOffset>1783080</wp:posOffset>
                </wp:positionV>
                <wp:extent cx="1005840" cy="457200"/>
                <wp:effectExtent l="0" t="0" r="22860" b="19050"/>
                <wp:wrapNone/>
                <wp:docPr id="661189402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572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46B17" w14:textId="19DA6114" w:rsidR="0067483C" w:rsidRPr="007A0BE2" w:rsidRDefault="0067483C" w:rsidP="0067483C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7A0BE2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Mobil</w:t>
                            </w:r>
                            <w:r w:rsidR="006A7DC1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e</w:t>
                            </w:r>
                            <w:r w:rsidRPr="007A0BE2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_</w:t>
                            </w:r>
                            <w:r w:rsidR="006A7DC1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F4E47D" id="Oval 17" o:spid="_x0000_s1050" style="position:absolute;margin-left:-495.6pt;margin-top:140.4pt;width:79.2pt;height:36pt;z-index:2518487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" fillcolor="#00b050" strokecolor="#00171b [484]" strokeweight="2pt">
                <v:textbox>
                  <w:txbxContent>
                    <w:p w14:paraId="3BD46B17" w14:textId="19DA6114" w:rsidR="0067483C" w:rsidRPr="007A0BE2" w:rsidRDefault="0067483C" w:rsidP="0067483C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 w:rsidRPr="007A0BE2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Mobil</w:t>
                      </w:r>
                      <w:r w:rsidR="006A7DC1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e</w:t>
                      </w:r>
                      <w:r w:rsidRPr="007A0BE2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_</w:t>
                      </w:r>
                      <w:r w:rsidR="006A7DC1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28E4ECD" wp14:editId="069922B0">
                <wp:simplePos x="0" y="0"/>
                <wp:positionH relativeFrom="margin">
                  <wp:posOffset>-868680</wp:posOffset>
                </wp:positionH>
                <wp:positionV relativeFrom="paragraph">
                  <wp:posOffset>1746885</wp:posOffset>
                </wp:positionV>
                <wp:extent cx="1120140" cy="556260"/>
                <wp:effectExtent l="0" t="0" r="22860" b="15240"/>
                <wp:wrapNone/>
                <wp:docPr id="166716903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55626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C68B0" w14:textId="77777777" w:rsidR="00583BEF" w:rsidRDefault="00583BEF" w:rsidP="00583B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8E4ECD" id="_x0000_s1051" style="position:absolute;margin-left:-68.4pt;margin-top:137.55pt;width:88.2pt;height:43.8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" fillcolor="#00b050" strokecolor="#00171b [484]" strokeweight="2pt">
                <v:textbox>
                  <w:txbxContent>
                    <w:p w14:paraId="7DBC68B0" w14:textId="77777777" w:rsidR="00583BEF" w:rsidRDefault="00583BEF" w:rsidP="00583BEF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FE369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CB8A780" wp14:editId="16A8CB31">
                <wp:simplePos x="0" y="0"/>
                <wp:positionH relativeFrom="margin">
                  <wp:posOffset>3558540</wp:posOffset>
                </wp:positionH>
                <wp:positionV relativeFrom="paragraph">
                  <wp:posOffset>8890</wp:posOffset>
                </wp:positionV>
                <wp:extent cx="1424940" cy="922020"/>
                <wp:effectExtent l="0" t="0" r="22860" b="30480"/>
                <wp:wrapNone/>
                <wp:docPr id="54999460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922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764C3" id="Straight Connector 15" o:spid="_x0000_s1026" style="position:absolute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0.2pt,.7pt" to="392.4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" strokecolor="#0097ae [3044]">
                <w10:wrap anchorx="margin"/>
              </v:line>
            </w:pict>
          </mc:Fallback>
        </mc:AlternateContent>
      </w:r>
      <w:r w:rsidR="0000138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75ABF5C" wp14:editId="7B31D703">
                <wp:simplePos x="0" y="0"/>
                <wp:positionH relativeFrom="margin">
                  <wp:posOffset>1028700</wp:posOffset>
                </wp:positionH>
                <wp:positionV relativeFrom="paragraph">
                  <wp:posOffset>420370</wp:posOffset>
                </wp:positionV>
                <wp:extent cx="45720" cy="861060"/>
                <wp:effectExtent l="0" t="0" r="30480" b="34290"/>
                <wp:wrapNone/>
                <wp:docPr id="161683220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861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6E19D" id="Straight Connector 15" o:spid="_x0000_s1026" style="position:absolute;flip:x;z-index:25163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pt,33.1pt" to="84.6pt,10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" strokecolor="#0097ae [3044]">
                <w10:wrap anchorx="margin"/>
              </v:line>
            </w:pict>
          </mc:Fallback>
        </mc:AlternateContent>
      </w:r>
      <w:r w:rsidR="00CD0A1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51CA903" wp14:editId="6DDDD88F">
                <wp:simplePos x="0" y="0"/>
                <wp:positionH relativeFrom="margin">
                  <wp:posOffset>2019300</wp:posOffset>
                </wp:positionH>
                <wp:positionV relativeFrom="paragraph">
                  <wp:posOffset>359410</wp:posOffset>
                </wp:positionV>
                <wp:extent cx="1889760" cy="53340"/>
                <wp:effectExtent l="0" t="0" r="15240" b="22860"/>
                <wp:wrapNone/>
                <wp:docPr id="183897023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976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2D267" id="Straight Connector 15" o:spid="_x0000_s1026" style="position:absolute;flip:x y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9pt,28.3pt" to="307.8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" strokecolor="#0097ae [3044]">
                <w10:wrap anchorx="margin"/>
              </v:line>
            </w:pict>
          </mc:Fallback>
        </mc:AlternateContent>
      </w:r>
      <w:r w:rsidR="00CD0A1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9E7A244" wp14:editId="149B7B7A">
                <wp:simplePos x="0" y="0"/>
                <wp:positionH relativeFrom="margin">
                  <wp:posOffset>3916680</wp:posOffset>
                </wp:positionH>
                <wp:positionV relativeFrom="paragraph">
                  <wp:posOffset>397510</wp:posOffset>
                </wp:positionV>
                <wp:extent cx="7620" cy="441960"/>
                <wp:effectExtent l="0" t="0" r="30480" b="34290"/>
                <wp:wrapNone/>
                <wp:docPr id="57619789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90681" id="Straight Connector 15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8.4pt,31.3pt" to="309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" strokecolor="#0097ae [3044]">
                <w10:wrap anchorx="margin"/>
              </v:line>
            </w:pict>
          </mc:Fallback>
        </mc:AlternateContent>
      </w:r>
      <w:r w:rsidR="00CD0A1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5CB26D4" wp14:editId="11580D33">
                <wp:simplePos x="0" y="0"/>
                <wp:positionH relativeFrom="margin">
                  <wp:posOffset>3939540</wp:posOffset>
                </wp:positionH>
                <wp:positionV relativeFrom="paragraph">
                  <wp:posOffset>847090</wp:posOffset>
                </wp:positionV>
                <wp:extent cx="830580" cy="38100"/>
                <wp:effectExtent l="0" t="0" r="26670" b="19050"/>
                <wp:wrapNone/>
                <wp:docPr id="66096029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05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1300E" id="Straight Connector 15" o:spid="_x0000_s1026" style="position:absolute;flip:x y;z-index:25168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0.2pt,66.7pt" to="375.6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" strokecolor="#0097ae [3044]">
                <w10:wrap anchorx="margin"/>
              </v:line>
            </w:pict>
          </mc:Fallback>
        </mc:AlternateContent>
      </w:r>
      <w:r w:rsidR="00AB67C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7660AE9" wp14:editId="0C70ADF8">
                <wp:simplePos x="0" y="0"/>
                <wp:positionH relativeFrom="margin">
                  <wp:posOffset>1188720</wp:posOffset>
                </wp:positionH>
                <wp:positionV relativeFrom="paragraph">
                  <wp:posOffset>839470</wp:posOffset>
                </wp:positionV>
                <wp:extent cx="1638300" cy="22860"/>
                <wp:effectExtent l="0" t="0" r="19050" b="34290"/>
                <wp:wrapNone/>
                <wp:docPr id="149283354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50565" id="Straight Connector 15" o:spid="_x0000_s1026" style="position:absolute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3.6pt,66.1pt" to="222.6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" strokecolor="#0097ae [3044]">
                <w10:wrap anchorx="margin"/>
              </v:line>
            </w:pict>
          </mc:Fallback>
        </mc:AlternateContent>
      </w:r>
      <w:r w:rsidR="00AB67C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D9EDAB7" wp14:editId="2C42BB85">
                <wp:simplePos x="0" y="0"/>
                <wp:positionH relativeFrom="column">
                  <wp:posOffset>2628900</wp:posOffset>
                </wp:positionH>
                <wp:positionV relativeFrom="paragraph">
                  <wp:posOffset>532130</wp:posOffset>
                </wp:positionV>
                <wp:extent cx="1211580" cy="853440"/>
                <wp:effectExtent l="0" t="0" r="26670" b="22860"/>
                <wp:wrapNone/>
                <wp:docPr id="449321127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853440"/>
                        </a:xfrm>
                        <a:prstGeom prst="diamond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AD08B" w14:textId="1924C37F" w:rsidR="00C17858" w:rsidRPr="00106546" w:rsidRDefault="00A30C81" w:rsidP="00C1785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Reserve</w:t>
                            </w:r>
                            <w:r w:rsidR="00167BEC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 xml:space="preserve">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EDAB7" id="_x0000_s1052" type="#_x0000_t4" style="position:absolute;margin-left:207pt;margin-top:41.9pt;width:95.4pt;height:67.2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" fillcolor="#feb80a [3206]" strokecolor="#00171b [484]" strokeweight="2pt">
                <v:textbox>
                  <w:txbxContent>
                    <w:p w14:paraId="3F0AD08B" w14:textId="1924C37F" w:rsidR="00C17858" w:rsidRPr="00106546" w:rsidRDefault="00A30C81" w:rsidP="00C17858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Reserve</w:t>
                      </w:r>
                      <w:r w:rsidR="00167BEC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 xml:space="preserve"> room</w:t>
                      </w:r>
                    </w:p>
                  </w:txbxContent>
                </v:textbox>
              </v:shape>
            </w:pict>
          </mc:Fallback>
        </mc:AlternateContent>
      </w:r>
      <w:r w:rsidR="00866CD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C397845" wp14:editId="3B27BE48">
                <wp:simplePos x="0" y="0"/>
                <wp:positionH relativeFrom="margin">
                  <wp:posOffset>1485900</wp:posOffset>
                </wp:positionH>
                <wp:positionV relativeFrom="paragraph">
                  <wp:posOffset>1503680</wp:posOffset>
                </wp:positionV>
                <wp:extent cx="1798320" cy="38100"/>
                <wp:effectExtent l="0" t="0" r="11430" b="19050"/>
                <wp:wrapNone/>
                <wp:docPr id="600756004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83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57312" id="Straight Connector 15" o:spid="_x0000_s1026" style="position:absolute;flip:x y;z-index:25163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7pt,118.4pt" to="258.6pt,1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" strokecolor="#0097ae [3044]">
                <w10:wrap anchorx="margin"/>
              </v:line>
            </w:pict>
          </mc:Fallback>
        </mc:AlternateContent>
      </w:r>
      <w:r w:rsidR="005E63A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0C0A4836" wp14:editId="3A725FEF">
                <wp:simplePos x="0" y="0"/>
                <wp:positionH relativeFrom="margin">
                  <wp:posOffset>1203960</wp:posOffset>
                </wp:positionH>
                <wp:positionV relativeFrom="paragraph">
                  <wp:posOffset>868680</wp:posOffset>
                </wp:positionV>
                <wp:extent cx="0" cy="396240"/>
                <wp:effectExtent l="0" t="0" r="38100" b="22860"/>
                <wp:wrapNone/>
                <wp:docPr id="128862140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90274" id="Straight Connector 15" o:spid="_x0000_s1026" style="position:absolute;flip:x;z-index:25162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4.8pt,68.4pt" to="94.8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" strokecolor="#0097ae [3044]">
                <w10:wrap anchorx="margin"/>
              </v:line>
            </w:pict>
          </mc:Fallback>
        </mc:AlternateContent>
      </w:r>
      <w:r w:rsidR="00467E1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8B2B730" wp14:editId="05411B86">
                <wp:simplePos x="0" y="0"/>
                <wp:positionH relativeFrom="rightMargin">
                  <wp:posOffset>144780</wp:posOffset>
                </wp:positionH>
                <wp:positionV relativeFrom="paragraph">
                  <wp:posOffset>320040</wp:posOffset>
                </wp:positionV>
                <wp:extent cx="7620" cy="480060"/>
                <wp:effectExtent l="0" t="0" r="30480" b="15240"/>
                <wp:wrapNone/>
                <wp:docPr id="80836657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23139" id="Straight Connector 15" o:spid="_x0000_s1026" style="position:absolute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11.4pt,25.2pt" to="12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" strokecolor="#0097ae [3044]">
                <w10:wrap anchorx="margin"/>
              </v:line>
            </w:pict>
          </mc:Fallback>
        </mc:AlternateContent>
      </w:r>
      <w:r w:rsidR="00467E1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A83B328" wp14:editId="30D06F7E">
                <wp:simplePos x="0" y="0"/>
                <wp:positionH relativeFrom="rightMargin">
                  <wp:align>left</wp:align>
                </wp:positionH>
                <wp:positionV relativeFrom="paragraph">
                  <wp:posOffset>161925</wp:posOffset>
                </wp:positionV>
                <wp:extent cx="640080" cy="449580"/>
                <wp:effectExtent l="0" t="0" r="26670" b="26670"/>
                <wp:wrapNone/>
                <wp:docPr id="99771773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4495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C1A0F" w14:textId="6FA775B2" w:rsidR="00F550C8" w:rsidRPr="00117DE6" w:rsidRDefault="000B46DE" w:rsidP="00F550C8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83B328" id="_x0000_s1053" style="position:absolute;margin-left:0;margin-top:12.75pt;width:50.4pt;height:35.4pt;z-index:25167001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" fillcolor="#00b050" strokecolor="#00171b [484]" strokeweight="2pt">
                <v:textbox>
                  <w:txbxContent>
                    <w:p w14:paraId="7BAC1A0F" w14:textId="6FA775B2" w:rsidR="00F550C8" w:rsidRPr="00117DE6" w:rsidRDefault="000B46DE" w:rsidP="00F550C8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7E1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85016DA" wp14:editId="611127E3">
                <wp:simplePos x="0" y="0"/>
                <wp:positionH relativeFrom="margin">
                  <wp:posOffset>4389120</wp:posOffset>
                </wp:positionH>
                <wp:positionV relativeFrom="paragraph">
                  <wp:posOffset>114300</wp:posOffset>
                </wp:positionV>
                <wp:extent cx="662940" cy="739140"/>
                <wp:effectExtent l="0" t="0" r="22860" b="22860"/>
                <wp:wrapNone/>
                <wp:docPr id="184868872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739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F953F" id="Straight Connector 15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5.6pt,9pt" to="397.8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" strokecolor="#0097ae [3044]">
                <w10:wrap anchorx="margin"/>
              </v:line>
            </w:pict>
          </mc:Fallback>
        </mc:AlternateContent>
      </w:r>
      <w:r w:rsidR="00467E1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18A2C63" wp14:editId="4291714B">
                <wp:simplePos x="0" y="0"/>
                <wp:positionH relativeFrom="column">
                  <wp:posOffset>4777740</wp:posOffset>
                </wp:positionH>
                <wp:positionV relativeFrom="paragraph">
                  <wp:posOffset>824865</wp:posOffset>
                </wp:positionV>
                <wp:extent cx="1150620" cy="396240"/>
                <wp:effectExtent l="0" t="0" r="11430" b="22860"/>
                <wp:wrapNone/>
                <wp:docPr id="14701893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39624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A628D" w14:textId="3C89022F" w:rsidR="00155350" w:rsidRPr="006B0AA7" w:rsidRDefault="00155350" w:rsidP="00155350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 xml:space="preserve"> </w:t>
                            </w:r>
                            <w:r w:rsidRPr="006B0AA7">
                              <w:rPr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  <w:t xml:space="preserve"> </w:t>
                            </w:r>
                            <w:r w:rsidR="00B41BB0" w:rsidRPr="00AB67C8"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>Today’s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A2C63" id="_x0000_s1054" style="position:absolute;margin-left:376.2pt;margin-top:64.95pt;width:90.6pt;height:31.2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" fillcolor="#0070c0" strokecolor="#1ab39f [3209]" strokeweight="2pt">
                <v:textbox>
                  <w:txbxContent>
                    <w:p w14:paraId="06CA628D" w14:textId="3C89022F" w:rsidR="00155350" w:rsidRPr="006B0AA7" w:rsidRDefault="00155350" w:rsidP="00155350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 xml:space="preserve"> </w:t>
                      </w:r>
                      <w:r w:rsidRPr="006B0AA7">
                        <w:rPr>
                          <w:b/>
                          <w:bCs/>
                          <w:color w:val="000000" w:themeColor="text1"/>
                          <w:lang w:val="en-IN"/>
                        </w:rPr>
                        <w:t xml:space="preserve"> </w:t>
                      </w:r>
                      <w:r w:rsidR="00B41BB0" w:rsidRPr="00AB67C8"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  <w:t>Today’s Price</w:t>
                      </w:r>
                    </w:p>
                  </w:txbxContent>
                </v:textbox>
              </v:rect>
            </w:pict>
          </mc:Fallback>
        </mc:AlternateContent>
      </w:r>
      <w:r w:rsidR="00467E1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238ED33" wp14:editId="3E607579">
                <wp:simplePos x="0" y="0"/>
                <wp:positionH relativeFrom="margin">
                  <wp:posOffset>3741420</wp:posOffset>
                </wp:positionH>
                <wp:positionV relativeFrom="paragraph">
                  <wp:posOffset>935990</wp:posOffset>
                </wp:positionV>
                <wp:extent cx="1127760" cy="22860"/>
                <wp:effectExtent l="0" t="0" r="15240" b="34290"/>
                <wp:wrapNone/>
                <wp:docPr id="134662418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77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A5195" id="Straight Connector 15" o:spid="_x0000_s1026" style="position:absolute;flip:x y;z-index:25163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4.6pt,73.7pt" to="383.4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" strokecolor="#0097ae [3044]">
                <w10:wrap anchorx="margin"/>
              </v:line>
            </w:pict>
          </mc:Fallback>
        </mc:AlternateContent>
      </w:r>
      <w:r w:rsidR="00361EE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19C97B5" wp14:editId="64AD9F24">
                <wp:simplePos x="0" y="0"/>
                <wp:positionH relativeFrom="margin">
                  <wp:posOffset>5661660</wp:posOffset>
                </wp:positionH>
                <wp:positionV relativeFrom="paragraph">
                  <wp:posOffset>1457325</wp:posOffset>
                </wp:positionV>
                <wp:extent cx="22860" cy="883920"/>
                <wp:effectExtent l="0" t="0" r="34290" b="30480"/>
                <wp:wrapNone/>
                <wp:docPr id="191852582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586E6" id="Straight Connector 15" o:spid="_x0000_s1026" style="position:absolute;flip:x;z-index:25164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5.8pt,114.75pt" to="447.6pt,1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" strokecolor="#0097ae [3044]">
                <w10:wrap anchorx="margin"/>
              </v:line>
            </w:pict>
          </mc:Fallback>
        </mc:AlternateContent>
      </w:r>
      <w:r w:rsidR="00361EE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6D80975" wp14:editId="6809D351">
                <wp:simplePos x="0" y="0"/>
                <wp:positionH relativeFrom="margin">
                  <wp:posOffset>4053840</wp:posOffset>
                </wp:positionH>
                <wp:positionV relativeFrom="paragraph">
                  <wp:posOffset>1495425</wp:posOffset>
                </wp:positionV>
                <wp:extent cx="1630680" cy="22860"/>
                <wp:effectExtent l="0" t="0" r="26670" b="34290"/>
                <wp:wrapNone/>
                <wp:docPr id="172038943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06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1F5D4" id="Straight Connector 15" o:spid="_x0000_s1026" style="position:absolute;flip:x;z-index:25164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9.2pt,117.75pt" to="447.6pt,1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" strokecolor="#0097ae [3044]">
                <w10:wrap anchorx="margin"/>
              </v:line>
            </w:pict>
          </mc:Fallback>
        </mc:AlternateContent>
      </w:r>
      <w:r w:rsidR="00361EE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410C2A1" wp14:editId="7861411D">
                <wp:simplePos x="0" y="0"/>
                <wp:positionH relativeFrom="column">
                  <wp:posOffset>3192780</wp:posOffset>
                </wp:positionH>
                <wp:positionV relativeFrom="paragraph">
                  <wp:posOffset>1251585</wp:posOffset>
                </wp:positionV>
                <wp:extent cx="952500" cy="594360"/>
                <wp:effectExtent l="0" t="0" r="19050" b="15240"/>
                <wp:wrapNone/>
                <wp:docPr id="1923725390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94360"/>
                        </a:xfrm>
                        <a:prstGeom prst="diamond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9F460" w14:textId="1FCACF63" w:rsidR="00C17858" w:rsidRPr="00106546" w:rsidRDefault="00B1212A" w:rsidP="00C1785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Make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0C2A1" id="_x0000_s1055" type="#_x0000_t4" style="position:absolute;margin-left:251.4pt;margin-top:98.55pt;width:75pt;height:46.8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" fillcolor="#feb80a [3206]" strokecolor="#00171b [484]" strokeweight="2pt">
                <v:textbox>
                  <w:txbxContent>
                    <w:p w14:paraId="3E89F460" w14:textId="1FCACF63" w:rsidR="00C17858" w:rsidRPr="00106546" w:rsidRDefault="00B1212A" w:rsidP="00C17858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Make</w:t>
                      </w:r>
                    </w:p>
                  </w:txbxContent>
                </v:textbox>
              </v:shape>
            </w:pict>
          </mc:Fallback>
        </mc:AlternateContent>
      </w:r>
      <w:r w:rsidR="00B072C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E0BC579" wp14:editId="2BC2FA9B">
                <wp:simplePos x="0" y="0"/>
                <wp:positionH relativeFrom="margin">
                  <wp:posOffset>365760</wp:posOffset>
                </wp:positionH>
                <wp:positionV relativeFrom="paragraph">
                  <wp:posOffset>608330</wp:posOffset>
                </wp:positionV>
                <wp:extent cx="129540" cy="0"/>
                <wp:effectExtent l="0" t="0" r="0" b="0"/>
                <wp:wrapNone/>
                <wp:docPr id="178076538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EF2B1" id="Straight Connector 15" o:spid="_x0000_s1026" style="position:absolute;flip:x y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8pt,47.9pt" to="39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" strokecolor="#0097ae [3044]">
                <w10:wrap anchorx="margin"/>
              </v:line>
            </w:pict>
          </mc:Fallback>
        </mc:AlternateContent>
      </w:r>
      <w:r w:rsidR="00F243A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9DBD249" wp14:editId="49C67363">
                <wp:simplePos x="0" y="0"/>
                <wp:positionH relativeFrom="rightMargin">
                  <wp:posOffset>304800</wp:posOffset>
                </wp:positionH>
                <wp:positionV relativeFrom="paragraph">
                  <wp:posOffset>2722245</wp:posOffset>
                </wp:positionV>
                <wp:extent cx="0" cy="419100"/>
                <wp:effectExtent l="0" t="0" r="38100" b="19050"/>
                <wp:wrapNone/>
                <wp:docPr id="121208801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98CA3" id="Straight Connector 15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24pt,214.35pt" to="24pt,2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" strokecolor="#0097ae [3044]">
                <w10:wrap anchorx="margin"/>
              </v:line>
            </w:pict>
          </mc:Fallback>
        </mc:AlternateContent>
      </w:r>
      <w:r w:rsidR="00F243A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C5590EE" wp14:editId="6B15EA4F">
                <wp:simplePos x="0" y="0"/>
                <wp:positionH relativeFrom="page">
                  <wp:posOffset>6351270</wp:posOffset>
                </wp:positionH>
                <wp:positionV relativeFrom="paragraph">
                  <wp:posOffset>3019425</wp:posOffset>
                </wp:positionV>
                <wp:extent cx="1249680" cy="472440"/>
                <wp:effectExtent l="0" t="0" r="26670" b="22860"/>
                <wp:wrapNone/>
                <wp:docPr id="1858366304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7244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D05C0" w14:textId="729B2299" w:rsidR="005F13D8" w:rsidRPr="00D67175" w:rsidRDefault="00390B64" w:rsidP="005F13D8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Payment_Date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5590EE" id="_x0000_s1056" style="position:absolute;margin-left:500.1pt;margin-top:237.75pt;width:98.4pt;height:37.2pt;z-index: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" fillcolor="#00b050" strokecolor="#00171b [484]" strokeweight="2pt">
                <v:textbox>
                  <w:txbxContent>
                    <w:p w14:paraId="790D05C0" w14:textId="729B2299" w:rsidR="005F13D8" w:rsidRPr="00D67175" w:rsidRDefault="00390B64" w:rsidP="005F13D8">
                      <w:pP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Payment_Date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F243A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4CF2457" wp14:editId="27308466">
                <wp:simplePos x="0" y="0"/>
                <wp:positionH relativeFrom="margin">
                  <wp:align>right</wp:align>
                </wp:positionH>
                <wp:positionV relativeFrom="paragraph">
                  <wp:posOffset>3347085</wp:posOffset>
                </wp:positionV>
                <wp:extent cx="1432560" cy="449580"/>
                <wp:effectExtent l="0" t="0" r="15240" b="26670"/>
                <wp:wrapNone/>
                <wp:docPr id="266986507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4495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8220D" w14:textId="5643AC9C" w:rsidR="005F13D8" w:rsidRPr="00D67175" w:rsidRDefault="00681843" w:rsidP="005F13D8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Payment_Method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CF2457" id="_x0000_s1057" style="position:absolute;margin-left:61.6pt;margin-top:263.55pt;width:112.8pt;height:35.4pt;z-index:251661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" fillcolor="#00b050" strokecolor="#00171b [484]" strokeweight="2pt">
                <v:textbox>
                  <w:txbxContent>
                    <w:p w14:paraId="6CB8220D" w14:textId="5643AC9C" w:rsidR="005F13D8" w:rsidRPr="00D67175" w:rsidRDefault="00681843" w:rsidP="005F13D8">
                      <w:pP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Payment_Method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243A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F173C4F" wp14:editId="361485B4">
                <wp:simplePos x="0" y="0"/>
                <wp:positionH relativeFrom="margin">
                  <wp:posOffset>4792980</wp:posOffset>
                </wp:positionH>
                <wp:positionV relativeFrom="paragraph">
                  <wp:posOffset>2737485</wp:posOffset>
                </wp:positionV>
                <wp:extent cx="403860" cy="617220"/>
                <wp:effectExtent l="0" t="0" r="34290" b="30480"/>
                <wp:wrapNone/>
                <wp:docPr id="17427881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77E15" id="Straight Connector 15" o:spid="_x0000_s1026" style="position:absolute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7.4pt,215.55pt" to="409.2pt,2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" strokecolor="#0097ae [3044]">
                <w10:wrap anchorx="margin"/>
              </v:line>
            </w:pict>
          </mc:Fallback>
        </mc:AlternateContent>
      </w:r>
      <w:r w:rsidR="00F243A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167E3E0" wp14:editId="0F9D6B94">
                <wp:simplePos x="0" y="0"/>
                <wp:positionH relativeFrom="margin">
                  <wp:posOffset>4373880</wp:posOffset>
                </wp:positionH>
                <wp:positionV relativeFrom="paragraph">
                  <wp:posOffset>2714625</wp:posOffset>
                </wp:positionV>
                <wp:extent cx="739140" cy="342900"/>
                <wp:effectExtent l="0" t="0" r="22860" b="19050"/>
                <wp:wrapNone/>
                <wp:docPr id="151453178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40316" id="Straight Connector 15" o:spid="_x0000_s1026" style="position:absolute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4.4pt,213.75pt" to="402.6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" strokecolor="#0097ae [3044]">
                <w10:wrap anchorx="margin"/>
              </v:line>
            </w:pict>
          </mc:Fallback>
        </mc:AlternateContent>
      </w:r>
      <w:r w:rsidR="00F243A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DB6F04" wp14:editId="4A8C8559">
                <wp:simplePos x="0" y="0"/>
                <wp:positionH relativeFrom="column">
                  <wp:posOffset>3086100</wp:posOffset>
                </wp:positionH>
                <wp:positionV relativeFrom="paragraph">
                  <wp:posOffset>2943225</wp:posOffset>
                </wp:positionV>
                <wp:extent cx="1478280" cy="449580"/>
                <wp:effectExtent l="0" t="0" r="26670" b="26670"/>
                <wp:wrapNone/>
                <wp:docPr id="2034853347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4495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64CB4" w14:textId="694D3ACA" w:rsidR="005F13D8" w:rsidRPr="00D67175" w:rsidRDefault="00681843" w:rsidP="005F13D8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Payment_Amount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DB6F04" id="_x0000_s1058" style="position:absolute;margin-left:243pt;margin-top:231.75pt;width:116.4pt;height:35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" fillcolor="#00b050" strokecolor="#00171b [484]" strokeweight="2pt">
                <v:textbox>
                  <w:txbxContent>
                    <w:p w14:paraId="14664CB4" w14:textId="694D3ACA" w:rsidR="005F13D8" w:rsidRPr="00D67175" w:rsidRDefault="00681843" w:rsidP="005F13D8">
                      <w:pP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Payment_Amount</w:t>
                      </w:r>
                    </w:p>
                  </w:txbxContent>
                </v:textbox>
              </v:oval>
            </w:pict>
          </mc:Fallback>
        </mc:AlternateContent>
      </w:r>
      <w:r w:rsidR="00F243A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A0F4EA" wp14:editId="5314466A">
                <wp:simplePos x="0" y="0"/>
                <wp:positionH relativeFrom="column">
                  <wp:posOffset>3291840</wp:posOffset>
                </wp:positionH>
                <wp:positionV relativeFrom="paragraph">
                  <wp:posOffset>2394585</wp:posOffset>
                </wp:positionV>
                <wp:extent cx="1143000" cy="449580"/>
                <wp:effectExtent l="0" t="0" r="19050" b="26670"/>
                <wp:wrapNone/>
                <wp:docPr id="723794705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495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75D03" w14:textId="47BB3F32" w:rsidR="005F13D8" w:rsidRPr="00FA7523" w:rsidRDefault="00FA7523" w:rsidP="005F13D8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u w:val="single"/>
                                <w:lang w:val="en-IN"/>
                              </w:rPr>
                              <w:t>Payment_</w:t>
                            </w:r>
                            <w:r w:rsidR="0053147F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u w:val="single"/>
                                <w:lang w:val="en-I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A0F4EA" id="_x0000_s1059" style="position:absolute;margin-left:259.2pt;margin-top:188.55pt;width:90pt;height:35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" fillcolor="#00b050" strokecolor="#00171b [484]" strokeweight="2pt">
                <v:textbox>
                  <w:txbxContent>
                    <w:p w14:paraId="2B575D03" w14:textId="47BB3F32" w:rsidR="005F13D8" w:rsidRPr="00FA7523" w:rsidRDefault="00FA7523" w:rsidP="005F13D8">
                      <w:pP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u w:val="single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u w:val="single"/>
                          <w:lang w:val="en-IN"/>
                        </w:rPr>
                        <w:t>Payment_</w:t>
                      </w:r>
                      <w:r w:rsidR="0053147F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u w:val="single"/>
                          <w:lang w:val="en-IN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F243A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8C34304" wp14:editId="28CA0B14">
                <wp:simplePos x="0" y="0"/>
                <wp:positionH relativeFrom="margin">
                  <wp:posOffset>4351020</wp:posOffset>
                </wp:positionH>
                <wp:positionV relativeFrom="paragraph">
                  <wp:posOffset>2539365</wp:posOffset>
                </wp:positionV>
                <wp:extent cx="769620" cy="30480"/>
                <wp:effectExtent l="0" t="0" r="30480" b="26670"/>
                <wp:wrapNone/>
                <wp:docPr id="155499305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92FDF" id="Straight Connector 15" o:spid="_x0000_s1026" style="position:absolute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2.6pt,199.95pt" to="403.2pt,2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" strokecolor="#0097ae [3044]">
                <w10:wrap anchorx="margin"/>
              </v:line>
            </w:pict>
          </mc:Fallback>
        </mc:AlternateContent>
      </w:r>
      <w:r w:rsidR="00B41BB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2A666AB" wp14:editId="03E7A1D6">
                <wp:simplePos x="0" y="0"/>
                <wp:positionH relativeFrom="column">
                  <wp:posOffset>5128260</wp:posOffset>
                </wp:positionH>
                <wp:positionV relativeFrom="paragraph">
                  <wp:posOffset>2341245</wp:posOffset>
                </wp:positionV>
                <wp:extent cx="876300" cy="396240"/>
                <wp:effectExtent l="0" t="0" r="19050" b="22860"/>
                <wp:wrapNone/>
                <wp:docPr id="7434556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9624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23CE6" w14:textId="32C02AB6" w:rsidR="00155350" w:rsidRPr="006B0AA7" w:rsidRDefault="00155350" w:rsidP="00155350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 xml:space="preserve"> </w:t>
                            </w:r>
                            <w:r w:rsidRPr="006B0AA7">
                              <w:rPr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  <w:t xml:space="preserve"> </w:t>
                            </w:r>
                            <w:r w:rsidR="00B41BB0" w:rsidRPr="00AB67C8"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666AB" id="_x0000_s1060" style="position:absolute;margin-left:403.8pt;margin-top:184.35pt;width:69pt;height:31.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" fillcolor="#0070c0" strokecolor="#1ab39f [3209]" strokeweight="2pt">
                <v:textbox>
                  <w:txbxContent>
                    <w:p w14:paraId="45F23CE6" w14:textId="32C02AB6" w:rsidR="00155350" w:rsidRPr="006B0AA7" w:rsidRDefault="00155350" w:rsidP="00155350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 xml:space="preserve"> </w:t>
                      </w:r>
                      <w:r w:rsidRPr="006B0AA7">
                        <w:rPr>
                          <w:b/>
                          <w:bCs/>
                          <w:color w:val="000000" w:themeColor="text1"/>
                          <w:lang w:val="en-IN"/>
                        </w:rPr>
                        <w:t xml:space="preserve"> </w:t>
                      </w:r>
                      <w:r w:rsidR="00B41BB0" w:rsidRPr="00AB67C8"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 w:rsidR="00C41A8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C249064" wp14:editId="6B4C2F04">
                <wp:simplePos x="0" y="0"/>
                <wp:positionH relativeFrom="rightMargin">
                  <wp:posOffset>-4701540</wp:posOffset>
                </wp:positionH>
                <wp:positionV relativeFrom="paragraph">
                  <wp:posOffset>3187065</wp:posOffset>
                </wp:positionV>
                <wp:extent cx="853440" cy="449580"/>
                <wp:effectExtent l="0" t="0" r="22860" b="26670"/>
                <wp:wrapNone/>
                <wp:docPr id="1074159525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495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1342D3" w14:textId="37A61250" w:rsidR="00FB6F8C" w:rsidRPr="00083E79" w:rsidRDefault="00AF5412" w:rsidP="00FB6F8C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Pincode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249064" id="_x0000_s1061" style="position:absolute;margin-left:-370.2pt;margin-top:250.95pt;width:67.2pt;height:35.4pt;z-index:2517514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" fillcolor="#00b050" strokecolor="#00171b [484]" strokeweight="2pt">
                <v:textbox>
                  <w:txbxContent>
                    <w:p w14:paraId="071342D3" w14:textId="37A61250" w:rsidR="00FB6F8C" w:rsidRPr="00083E79" w:rsidRDefault="00AF5412" w:rsidP="00FB6F8C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Pincode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41A8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77E504C" wp14:editId="6C6F8967">
                <wp:simplePos x="0" y="0"/>
                <wp:positionH relativeFrom="margin">
                  <wp:posOffset>906780</wp:posOffset>
                </wp:positionH>
                <wp:positionV relativeFrom="paragraph">
                  <wp:posOffset>2699385</wp:posOffset>
                </wp:positionV>
                <wp:extent cx="251460" cy="495300"/>
                <wp:effectExtent l="0" t="0" r="34290" b="19050"/>
                <wp:wrapNone/>
                <wp:docPr id="534999296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6DD90" id="Straight Connector 15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4pt,212.55pt" to="91.2pt,2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" strokecolor="#0097ae [3044]">
                <w10:wrap anchorx="margin"/>
              </v:line>
            </w:pict>
          </mc:Fallback>
        </mc:AlternateContent>
      </w:r>
      <w:r w:rsidR="00C41A8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4E55590" wp14:editId="63D83A69">
                <wp:simplePos x="0" y="0"/>
                <wp:positionH relativeFrom="rightMargin">
                  <wp:posOffset>-4175760</wp:posOffset>
                </wp:positionH>
                <wp:positionV relativeFrom="paragraph">
                  <wp:posOffset>2722245</wp:posOffset>
                </wp:positionV>
                <wp:extent cx="678180" cy="449580"/>
                <wp:effectExtent l="0" t="0" r="26670" b="26670"/>
                <wp:wrapNone/>
                <wp:docPr id="139904168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495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59891" w14:textId="7CDF7178" w:rsidR="00FB6F8C" w:rsidRPr="00083E79" w:rsidRDefault="00AF5412" w:rsidP="00FB6F8C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E55590" id="_x0000_s1062" style="position:absolute;margin-left:-328.8pt;margin-top:214.35pt;width:53.4pt;height:35.4pt;z-index:2517534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" fillcolor="#00b050" strokecolor="#00171b [484]" strokeweight="2pt">
                <v:textbox>
                  <w:txbxContent>
                    <w:p w14:paraId="60C59891" w14:textId="7CDF7178" w:rsidR="00FB6F8C" w:rsidRPr="00083E79" w:rsidRDefault="00AF5412" w:rsidP="00FB6F8C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State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41A8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F21FE80" wp14:editId="2558D898">
                <wp:simplePos x="0" y="0"/>
                <wp:positionH relativeFrom="margin">
                  <wp:posOffset>1219200</wp:posOffset>
                </wp:positionH>
                <wp:positionV relativeFrom="paragraph">
                  <wp:posOffset>2554605</wp:posOffset>
                </wp:positionV>
                <wp:extent cx="228600" cy="251460"/>
                <wp:effectExtent l="0" t="0" r="19050" b="34290"/>
                <wp:wrapNone/>
                <wp:docPr id="39509317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C5260" id="Straight Connector 15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6pt,201.15pt" to="114pt,2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" strokecolor="#0097ae [3044]">
                <w10:wrap anchorx="margin"/>
              </v:line>
            </w:pict>
          </mc:Fallback>
        </mc:AlternateContent>
      </w:r>
      <w:r w:rsidR="00C41A8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72391B" wp14:editId="281DB944">
                <wp:simplePos x="0" y="0"/>
                <wp:positionH relativeFrom="rightMargin">
                  <wp:posOffset>-3939540</wp:posOffset>
                </wp:positionH>
                <wp:positionV relativeFrom="paragraph">
                  <wp:posOffset>2234565</wp:posOffset>
                </wp:positionV>
                <wp:extent cx="586740" cy="441960"/>
                <wp:effectExtent l="0" t="0" r="22860" b="15240"/>
                <wp:wrapNone/>
                <wp:docPr id="35827867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44196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DC534" w14:textId="6955C193" w:rsidR="00FB6F8C" w:rsidRPr="00083E79" w:rsidRDefault="00AF5412" w:rsidP="00FB6F8C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2391B" id="_x0000_s1063" style="position:absolute;margin-left:-310.2pt;margin-top:175.95pt;width:46.2pt;height:34.8pt;z-index:2517555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" fillcolor="#00b050" strokecolor="#00171b [484]" strokeweight="2pt">
                <v:textbox>
                  <w:txbxContent>
                    <w:p w14:paraId="4ECDC534" w14:textId="6955C193" w:rsidR="00FB6F8C" w:rsidRPr="00083E79" w:rsidRDefault="00AF5412" w:rsidP="00FB6F8C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City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41A8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134C8A5" wp14:editId="4B4868F3">
                <wp:simplePos x="0" y="0"/>
                <wp:positionH relativeFrom="margin">
                  <wp:posOffset>1303020</wp:posOffset>
                </wp:positionH>
                <wp:positionV relativeFrom="paragraph">
                  <wp:posOffset>2432685</wp:posOffset>
                </wp:positionV>
                <wp:extent cx="358140" cy="15240"/>
                <wp:effectExtent l="0" t="0" r="22860" b="22860"/>
                <wp:wrapNone/>
                <wp:docPr id="75434519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6C82DE" id="Straight Connector 15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.6pt,191.55pt" to="130.8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" strokecolor="#0097ae [3044]">
                <w10:wrap anchorx="margin"/>
              </v:line>
            </w:pict>
          </mc:Fallback>
        </mc:AlternateContent>
      </w:r>
      <w:r w:rsidR="00C41A8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5E09CB2" wp14:editId="03EC12B4">
                <wp:simplePos x="0" y="0"/>
                <wp:positionH relativeFrom="rightMargin">
                  <wp:posOffset>-4351020</wp:posOffset>
                </wp:positionH>
                <wp:positionV relativeFrom="paragraph">
                  <wp:posOffset>1823085</wp:posOffset>
                </wp:positionV>
                <wp:extent cx="708660" cy="449580"/>
                <wp:effectExtent l="0" t="0" r="15240" b="26670"/>
                <wp:wrapNone/>
                <wp:docPr id="1052512214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495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E9F2E" w14:textId="3EA9A85A" w:rsidR="002940FE" w:rsidRPr="00083E79" w:rsidRDefault="00AF5412" w:rsidP="002940FE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E09CB2" id="_x0000_s1064" style="position:absolute;margin-left:-342.6pt;margin-top:143.55pt;width:55.8pt;height:35.4pt;z-index:2517575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" fillcolor="#00b050" strokecolor="#00171b [484]" strokeweight="2pt">
                <v:textbox>
                  <w:txbxContent>
                    <w:p w14:paraId="7FDE9F2E" w14:textId="3EA9A85A" w:rsidR="002940FE" w:rsidRPr="00083E79" w:rsidRDefault="00AF5412" w:rsidP="002940FE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Street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41A8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8A38608" wp14:editId="0BD36239">
                <wp:simplePos x="0" y="0"/>
                <wp:positionH relativeFrom="margin">
                  <wp:posOffset>1036320</wp:posOffset>
                </wp:positionH>
                <wp:positionV relativeFrom="paragraph">
                  <wp:posOffset>2158365</wp:posOffset>
                </wp:positionV>
                <wp:extent cx="144780" cy="190500"/>
                <wp:effectExtent l="0" t="0" r="26670" b="19050"/>
                <wp:wrapNone/>
                <wp:docPr id="109270317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F5E648" id="Straight Connector 15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1.6pt,169.95pt" to="93pt,1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" strokecolor="#0097ae [3044]">
                <w10:wrap anchorx="margin"/>
              </v:line>
            </w:pict>
          </mc:Fallback>
        </mc:AlternateContent>
      </w:r>
      <w:r w:rsidR="00C41A8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3F81921" wp14:editId="5BCA63C2">
                <wp:simplePos x="0" y="0"/>
                <wp:positionH relativeFrom="rightMargin">
                  <wp:posOffset>-4960620</wp:posOffset>
                </wp:positionH>
                <wp:positionV relativeFrom="paragraph">
                  <wp:posOffset>2280285</wp:posOffset>
                </wp:positionV>
                <wp:extent cx="838200" cy="434340"/>
                <wp:effectExtent l="0" t="0" r="19050" b="22860"/>
                <wp:wrapNone/>
                <wp:docPr id="1411339081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3434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DB920" w14:textId="38AD6D16" w:rsidR="0083747C" w:rsidRPr="00083E79" w:rsidRDefault="00EE1D2D" w:rsidP="0083747C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81921" id="_x0000_s1065" style="position:absolute;margin-left:-390.6pt;margin-top:179.55pt;width:66pt;height:34.2pt;z-index:2517493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" fillcolor="#00b050" strokecolor="#00171b [484]" strokeweight="2pt">
                <v:textbox>
                  <w:txbxContent>
                    <w:p w14:paraId="4B2DB920" w14:textId="38AD6D16" w:rsidR="0083747C" w:rsidRPr="00083E79" w:rsidRDefault="00EE1D2D" w:rsidP="0083747C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Address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41A8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B8BC37F" wp14:editId="3E839FA3">
                <wp:simplePos x="0" y="0"/>
                <wp:positionH relativeFrom="margin">
                  <wp:posOffset>746760</wp:posOffset>
                </wp:positionH>
                <wp:positionV relativeFrom="paragraph">
                  <wp:posOffset>1701165</wp:posOffset>
                </wp:positionV>
                <wp:extent cx="152400" cy="632460"/>
                <wp:effectExtent l="0" t="0" r="19050" b="34290"/>
                <wp:wrapNone/>
                <wp:docPr id="52568872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6831C" id="Straight Connector 15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.8pt,133.95pt" to="70.8pt,1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" strokecolor="#0097ae [3044]">
                <w10:wrap anchorx="margin"/>
              </v:line>
            </w:pict>
          </mc:Fallback>
        </mc:AlternateContent>
      </w:r>
      <w:r w:rsidR="00C41A8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2D4AC4C" wp14:editId="20C0BC87">
                <wp:simplePos x="0" y="0"/>
                <wp:positionH relativeFrom="rightMargin">
                  <wp:posOffset>-5570220</wp:posOffset>
                </wp:positionH>
                <wp:positionV relativeFrom="paragraph">
                  <wp:posOffset>3025140</wp:posOffset>
                </wp:positionV>
                <wp:extent cx="838200" cy="449580"/>
                <wp:effectExtent l="0" t="0" r="19050" b="26670"/>
                <wp:wrapNone/>
                <wp:docPr id="174969099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495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3D1DF" w14:textId="50556C68" w:rsidR="00A04C7C" w:rsidRPr="00083E79" w:rsidRDefault="003E3C31" w:rsidP="00A04C7C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L_Name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D4AC4C" id="_x0000_s1066" style="position:absolute;margin-left:-438.6pt;margin-top:238.2pt;width:66pt;height:35.4pt;z-index:2517391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" fillcolor="#00b050" strokecolor="#00171b [484]" strokeweight="2pt">
                <v:textbox>
                  <w:txbxContent>
                    <w:p w14:paraId="6423D1DF" w14:textId="50556C68" w:rsidR="00A04C7C" w:rsidRPr="00083E79" w:rsidRDefault="003E3C31" w:rsidP="00A04C7C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L_Name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41A8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1DC39D9" wp14:editId="10BAA82B">
                <wp:simplePos x="0" y="0"/>
                <wp:positionH relativeFrom="rightMargin">
                  <wp:posOffset>-5455920</wp:posOffset>
                </wp:positionH>
                <wp:positionV relativeFrom="paragraph">
                  <wp:posOffset>2729865</wp:posOffset>
                </wp:positionV>
                <wp:extent cx="182880" cy="335280"/>
                <wp:effectExtent l="0" t="0" r="26670" b="26670"/>
                <wp:wrapNone/>
                <wp:docPr id="23402795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C4404" id="Straight Connector 15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29.6pt,214.95pt" to="-415.2pt,2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" strokecolor="#0097ae [3044]">
                <w10:wrap anchorx="margin"/>
              </v:line>
            </w:pict>
          </mc:Fallback>
        </mc:AlternateContent>
      </w:r>
      <w:r w:rsidR="00C41A8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6BC4CB" wp14:editId="1DA53E60">
                <wp:simplePos x="0" y="0"/>
                <wp:positionH relativeFrom="margin">
                  <wp:posOffset>-449580</wp:posOffset>
                </wp:positionH>
                <wp:positionV relativeFrom="paragraph">
                  <wp:posOffset>2600325</wp:posOffset>
                </wp:positionV>
                <wp:extent cx="236220" cy="198120"/>
                <wp:effectExtent l="0" t="0" r="30480" b="30480"/>
                <wp:wrapNone/>
                <wp:docPr id="105955819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1693F" id="Straight Connector 15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5.4pt,204.75pt" to="-16.8pt,2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" strokecolor="#0097ae [3044]">
                <w10:wrap anchorx="margin"/>
              </v:line>
            </w:pict>
          </mc:Fallback>
        </mc:AlternateContent>
      </w:r>
      <w:r w:rsidR="00C41A8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4555A0" wp14:editId="7BB1F57E">
                <wp:simplePos x="0" y="0"/>
                <wp:positionH relativeFrom="leftMargin">
                  <wp:align>right</wp:align>
                </wp:positionH>
                <wp:positionV relativeFrom="paragraph">
                  <wp:posOffset>2806065</wp:posOffset>
                </wp:positionV>
                <wp:extent cx="876300" cy="449580"/>
                <wp:effectExtent l="0" t="0" r="19050" b="26670"/>
                <wp:wrapNone/>
                <wp:docPr id="1944414370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495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D89B0" w14:textId="21CBAC6D" w:rsidR="004F6831" w:rsidRPr="00083E79" w:rsidRDefault="003E3C31" w:rsidP="004F6831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F_Name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4555A0" id="_x0000_s1067" style="position:absolute;margin-left:17.8pt;margin-top:220.95pt;width:69pt;height:35.4pt;z-index:25174118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" fillcolor="#00b050" strokecolor="#00171b [484]" strokeweight="2pt">
                <v:textbox>
                  <w:txbxContent>
                    <w:p w14:paraId="71CD89B0" w14:textId="21CBAC6D" w:rsidR="004F6831" w:rsidRPr="00083E79" w:rsidRDefault="003E3C31" w:rsidP="004F6831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F_Name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41A8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9C59FB" wp14:editId="79D28D43">
                <wp:simplePos x="0" y="0"/>
                <wp:positionH relativeFrom="rightMargin">
                  <wp:posOffset>-5821680</wp:posOffset>
                </wp:positionH>
                <wp:positionV relativeFrom="paragraph">
                  <wp:posOffset>2348865</wp:posOffset>
                </wp:positionV>
                <wp:extent cx="739140" cy="434340"/>
                <wp:effectExtent l="0" t="0" r="22860" b="22860"/>
                <wp:wrapNone/>
                <wp:docPr id="1505744975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3434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8FA55" w14:textId="1A3C92C8" w:rsidR="0002718E" w:rsidRPr="00083E79" w:rsidRDefault="00A04C7C" w:rsidP="0002718E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9C59FB" id="_x0000_s1068" style="position:absolute;margin-left:-458.4pt;margin-top:184.95pt;width:58.2pt;height:34.2pt;z-index:2517370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" fillcolor="#00b050" strokecolor="#00171b [484]" strokeweight="2pt">
                <v:textbox>
                  <w:txbxContent>
                    <w:p w14:paraId="0EA8FA55" w14:textId="1A3C92C8" w:rsidR="0002718E" w:rsidRPr="00083E79" w:rsidRDefault="00A04C7C" w:rsidP="0002718E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41A8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E3E1D6" wp14:editId="36B7EBD5">
                <wp:simplePos x="0" y="0"/>
                <wp:positionH relativeFrom="margin">
                  <wp:posOffset>106680</wp:posOffset>
                </wp:positionH>
                <wp:positionV relativeFrom="paragraph">
                  <wp:posOffset>1670685</wp:posOffset>
                </wp:positionV>
                <wp:extent cx="480060" cy="762000"/>
                <wp:effectExtent l="0" t="0" r="34290" b="19050"/>
                <wp:wrapNone/>
                <wp:docPr id="13197150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9FB0D" id="Straight Connector 15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4pt,131.55pt" to="46.2pt,1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" strokecolor="#0097ae [3044]">
                <w10:wrap anchorx="margin"/>
              </v:line>
            </w:pict>
          </mc:Fallback>
        </mc:AlternateContent>
      </w:r>
      <w:r w:rsidR="004359E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ABE0AD" wp14:editId="589D723A">
                <wp:simplePos x="0" y="0"/>
                <wp:positionH relativeFrom="margin">
                  <wp:posOffset>-220980</wp:posOffset>
                </wp:positionH>
                <wp:positionV relativeFrom="paragraph">
                  <wp:posOffset>1609725</wp:posOffset>
                </wp:positionV>
                <wp:extent cx="754380" cy="350520"/>
                <wp:effectExtent l="0" t="0" r="26670" b="30480"/>
                <wp:wrapNone/>
                <wp:docPr id="173456055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652B0" id="Straight Connector 15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7.4pt,126.75pt" to="42pt,1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" strokecolor="#0097ae [3044]">
                <w10:wrap anchorx="margin"/>
              </v:line>
            </w:pict>
          </mc:Fallback>
        </mc:AlternateContent>
      </w:r>
      <w:r w:rsidR="004359E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1EA1544" wp14:editId="2B370E55">
                <wp:simplePos x="0" y="0"/>
                <wp:positionH relativeFrom="rightMargin">
                  <wp:posOffset>-6202680</wp:posOffset>
                </wp:positionH>
                <wp:positionV relativeFrom="paragraph">
                  <wp:posOffset>1251585</wp:posOffset>
                </wp:positionV>
                <wp:extent cx="739140" cy="449580"/>
                <wp:effectExtent l="0" t="0" r="22860" b="26670"/>
                <wp:wrapNone/>
                <wp:docPr id="153489474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44958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7994C" w14:textId="032BFA02" w:rsidR="00A316FC" w:rsidRPr="00083E79" w:rsidRDefault="007D1228" w:rsidP="00A316FC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D-O-B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EA1544" id="_x0000_s1069" style="position:absolute;margin-left:-488.4pt;margin-top:98.55pt;width:58.2pt;height:35.4pt;z-index:2517278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" fillcolor="#00b050" strokecolor="#00171b [484]" strokeweight="2pt">
                <v:textbox>
                  <w:txbxContent>
                    <w:p w14:paraId="7307994C" w14:textId="032BFA02" w:rsidR="00A316FC" w:rsidRPr="00083E79" w:rsidRDefault="007D1228" w:rsidP="00A316FC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D-O-B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359E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90F0358" wp14:editId="52E7B17E">
                <wp:simplePos x="0" y="0"/>
                <wp:positionH relativeFrom="margin">
                  <wp:posOffset>22860</wp:posOffset>
                </wp:positionH>
                <wp:positionV relativeFrom="paragraph">
                  <wp:posOffset>1457325</wp:posOffset>
                </wp:positionV>
                <wp:extent cx="495300" cy="15240"/>
                <wp:effectExtent l="0" t="0" r="19050" b="22860"/>
                <wp:wrapNone/>
                <wp:docPr id="994888113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02926" id="Straight Connector 15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8pt,114.75pt" to="40.8pt,1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" strokecolor="#0097ae [3044]">
                <w10:wrap anchorx="margin"/>
              </v:line>
            </w:pict>
          </mc:Fallback>
        </mc:AlternateContent>
      </w:r>
      <w:r w:rsidR="004359E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05BC20" wp14:editId="36907ADA">
                <wp:simplePos x="0" y="0"/>
                <wp:positionH relativeFrom="margin">
                  <wp:posOffset>-53340</wp:posOffset>
                </wp:positionH>
                <wp:positionV relativeFrom="paragraph">
                  <wp:posOffset>1106805</wp:posOffset>
                </wp:positionV>
                <wp:extent cx="586740" cy="274320"/>
                <wp:effectExtent l="0" t="0" r="22860" b="30480"/>
                <wp:wrapNone/>
                <wp:docPr id="202921556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74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F4EAD" id="Straight Connector 15" o:spid="_x0000_s1026" style="position:absolute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2pt,87.15pt" to="42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" strokecolor="#0097ae [3044]">
                <w10:wrap anchorx="margin"/>
              </v:line>
            </w:pict>
          </mc:Fallback>
        </mc:AlternateContent>
      </w:r>
      <w:r w:rsidR="004359E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B87AE7" wp14:editId="2017925A">
                <wp:simplePos x="0" y="0"/>
                <wp:positionH relativeFrom="rightMargin">
                  <wp:posOffset>-6278880</wp:posOffset>
                </wp:positionH>
                <wp:positionV relativeFrom="paragraph">
                  <wp:posOffset>748665</wp:posOffset>
                </wp:positionV>
                <wp:extent cx="845820" cy="472440"/>
                <wp:effectExtent l="0" t="0" r="11430" b="22860"/>
                <wp:wrapNone/>
                <wp:docPr id="27788966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7244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4EA42" w14:textId="1E08DB7A" w:rsidR="008E2514" w:rsidRPr="00D67175" w:rsidRDefault="008E2514" w:rsidP="008E2514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u w:val="single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u w:val="single"/>
                                <w:lang w:val="en-IN"/>
                              </w:rPr>
                              <w:t>Cust</w:t>
                            </w:r>
                            <w:r w:rsidRPr="00D67175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u w:val="single"/>
                                <w:lang w:val="en-IN"/>
                              </w:rPr>
                              <w:t>_ID</w:t>
                            </w:r>
                            <w:r w:rsidR="00A316FC" w:rsidRPr="00A316FC">
                              <w:rPr>
                                <w:rFonts w:ascii="Arial" w:hAnsi="Arial" w:cs="Arial"/>
                                <w:noProof/>
                                <w:color w:val="FFFFFF" w:themeColor="background1"/>
                                <w:sz w:val="16"/>
                                <w:szCs w:val="16"/>
                                <w:u w:val="single"/>
                                <w:lang w:val="en-IN"/>
                              </w:rPr>
                              <w:drawing>
                                <wp:inline distT="0" distB="0" distL="0" distR="0" wp14:anchorId="0E2EFD0D" wp14:editId="0C913877">
                                  <wp:extent cx="389890" cy="213360"/>
                                  <wp:effectExtent l="0" t="0" r="0" b="0"/>
                                  <wp:docPr id="273015287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890" cy="213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87AE7" id="_x0000_s1070" style="position:absolute;margin-left:-494.4pt;margin-top:58.95pt;width:66.6pt;height:37.2pt;z-index:2517258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" fillcolor="#00b050" strokecolor="#00171b [484]" strokeweight="2pt">
                <v:textbox>
                  <w:txbxContent>
                    <w:p w14:paraId="3F34EA42" w14:textId="1E08DB7A" w:rsidR="008E2514" w:rsidRPr="00D67175" w:rsidRDefault="008E2514" w:rsidP="008E2514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u w:val="single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u w:val="single"/>
                          <w:lang w:val="en-IN"/>
                        </w:rPr>
                        <w:t>Cust</w:t>
                      </w:r>
                      <w:r w:rsidRPr="00D67175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u w:val="single"/>
                          <w:lang w:val="en-IN"/>
                        </w:rPr>
                        <w:t>_ID</w:t>
                      </w:r>
                      <w:r w:rsidR="00A316FC" w:rsidRPr="00A316FC">
                        <w:rPr>
                          <w:rFonts w:ascii="Arial" w:hAnsi="Arial" w:cs="Arial"/>
                          <w:noProof/>
                          <w:color w:val="FFFFFF" w:themeColor="background1"/>
                          <w:sz w:val="16"/>
                          <w:szCs w:val="16"/>
                          <w:u w:val="single"/>
                          <w:lang w:val="en-IN"/>
                        </w:rPr>
                        <w:drawing>
                          <wp:inline distT="0" distB="0" distL="0" distR="0" wp14:anchorId="0E2EFD0D" wp14:editId="0C913877">
                            <wp:extent cx="389890" cy="213360"/>
                            <wp:effectExtent l="0" t="0" r="0" b="0"/>
                            <wp:docPr id="273015287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890" cy="213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D608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5F2FB8C" wp14:editId="7E28EEC9">
                <wp:simplePos x="0" y="0"/>
                <wp:positionH relativeFrom="column">
                  <wp:posOffset>68580</wp:posOffset>
                </wp:positionH>
                <wp:positionV relativeFrom="paragraph">
                  <wp:posOffset>596265</wp:posOffset>
                </wp:positionV>
                <wp:extent cx="601980" cy="441960"/>
                <wp:effectExtent l="0" t="0" r="26670" b="15240"/>
                <wp:wrapNone/>
                <wp:docPr id="934399459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44196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93DD1" w14:textId="7C63DD23" w:rsidR="00275A7F" w:rsidRPr="00275A7F" w:rsidRDefault="00275A7F" w:rsidP="00275A7F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275A7F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t>Age</w:t>
                            </w:r>
                            <w:r w:rsidR="00B072C0" w:rsidRPr="00B072C0">
                              <w:rPr>
                                <w:rFonts w:ascii="Arial" w:hAnsi="Arial" w:cs="Arial"/>
                                <w:noProof/>
                                <w:color w:val="FFFFFF" w:themeColor="background1"/>
                                <w:sz w:val="16"/>
                                <w:szCs w:val="16"/>
                                <w:lang w:val="en-IN"/>
                              </w:rPr>
                              <w:drawing>
                                <wp:inline distT="0" distB="0" distL="0" distR="0" wp14:anchorId="0CB6B2EB" wp14:editId="42C1B4A4">
                                  <wp:extent cx="217170" cy="73660"/>
                                  <wp:effectExtent l="0" t="0" r="0" b="2540"/>
                                  <wp:docPr id="268586047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7170" cy="73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F2FB8C" id="Oval 22" o:spid="_x0000_s1071" style="position:absolute;margin-left:5.4pt;margin-top:46.95pt;width:47.4pt;height:34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" fillcolor="#00b050" strokecolor="#00171b [484]" strokeweight="2pt">
                <v:textbox>
                  <w:txbxContent>
                    <w:p w14:paraId="72F93DD1" w14:textId="7C63DD23" w:rsidR="00275A7F" w:rsidRPr="00275A7F" w:rsidRDefault="00275A7F" w:rsidP="00275A7F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</w:pPr>
                      <w:r w:rsidRPr="00275A7F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t>Age</w:t>
                      </w:r>
                      <w:r w:rsidR="00B072C0" w:rsidRPr="00B072C0">
                        <w:rPr>
                          <w:rFonts w:ascii="Arial" w:hAnsi="Arial" w:cs="Arial"/>
                          <w:noProof/>
                          <w:color w:val="FFFFFF" w:themeColor="background1"/>
                          <w:sz w:val="16"/>
                          <w:szCs w:val="16"/>
                          <w:lang w:val="en-IN"/>
                        </w:rPr>
                        <w:drawing>
                          <wp:inline distT="0" distB="0" distL="0" distR="0" wp14:anchorId="0CB6B2EB" wp14:editId="42C1B4A4">
                            <wp:extent cx="217170" cy="73660"/>
                            <wp:effectExtent l="0" t="0" r="0" b="2540"/>
                            <wp:docPr id="268586047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7170" cy="73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5D608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2C99EF5" wp14:editId="18185018">
                <wp:simplePos x="0" y="0"/>
                <wp:positionH relativeFrom="margin">
                  <wp:posOffset>419100</wp:posOffset>
                </wp:positionH>
                <wp:positionV relativeFrom="paragraph">
                  <wp:posOffset>1022985</wp:posOffset>
                </wp:positionV>
                <wp:extent cx="281940" cy="274320"/>
                <wp:effectExtent l="0" t="0" r="22860" b="30480"/>
                <wp:wrapNone/>
                <wp:docPr id="26183691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194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261E4" id="Straight Connector 15" o:spid="_x0000_s1026" style="position:absolute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pt,80.55pt" to="55.2pt,1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" strokecolor="#0097ae [3044]">
                <w10:wrap anchorx="margin"/>
              </v:line>
            </w:pict>
          </mc:Fallback>
        </mc:AlternateContent>
      </w:r>
      <w:r w:rsidR="005D6087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669A9F" wp14:editId="0273CA4B">
                <wp:simplePos x="0" y="0"/>
                <wp:positionH relativeFrom="column">
                  <wp:posOffset>525780</wp:posOffset>
                </wp:positionH>
                <wp:positionV relativeFrom="paragraph">
                  <wp:posOffset>1289685</wp:posOffset>
                </wp:positionV>
                <wp:extent cx="960120" cy="396240"/>
                <wp:effectExtent l="0" t="0" r="11430" b="22860"/>
                <wp:wrapNone/>
                <wp:docPr id="13023439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9624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6E089" w14:textId="684A1FFA" w:rsidR="00677B0A" w:rsidRPr="006B0AA7" w:rsidRDefault="00677B0A" w:rsidP="00677B0A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 xml:space="preserve"> </w:t>
                            </w:r>
                            <w:r w:rsidRPr="006B0AA7">
                              <w:rPr>
                                <w:b/>
                                <w:bCs/>
                                <w:color w:val="000000" w:themeColor="text1"/>
                                <w:lang w:val="en-IN"/>
                              </w:rPr>
                              <w:t xml:space="preserve"> </w:t>
                            </w:r>
                            <w:r w:rsidRPr="00AB67C8">
                              <w:rPr>
                                <w:b/>
                                <w:bCs/>
                                <w:color w:val="FFFFFF" w:themeColor="background1"/>
                                <w:lang w:val="en-IN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69A9F" id="_x0000_s1072" style="position:absolute;margin-left:41.4pt;margin-top:101.55pt;width:75.6pt;height:31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" fillcolor="#0070c0" strokecolor="#1ab39f [3209]" strokeweight="2pt">
                <v:textbox>
                  <w:txbxContent>
                    <w:p w14:paraId="4686E089" w14:textId="684A1FFA" w:rsidR="00677B0A" w:rsidRPr="006B0AA7" w:rsidRDefault="00677B0A" w:rsidP="00677B0A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 xml:space="preserve"> </w:t>
                      </w:r>
                      <w:r w:rsidRPr="006B0AA7">
                        <w:rPr>
                          <w:b/>
                          <w:bCs/>
                          <w:color w:val="000000" w:themeColor="text1"/>
                          <w:lang w:val="en-IN"/>
                        </w:rPr>
                        <w:t xml:space="preserve"> </w:t>
                      </w:r>
                      <w:r w:rsidRPr="00AB67C8">
                        <w:rPr>
                          <w:b/>
                          <w:bCs/>
                          <w:color w:val="FFFFFF" w:themeColor="background1"/>
                          <w:lang w:val="en-IN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BA0696">
        <w:rPr>
          <w:b/>
          <w:bCs/>
          <w:color w:val="000000" w:themeColor="text1"/>
        </w:rPr>
        <w:tab/>
      </w:r>
      <w:r w:rsidR="00BA0696">
        <w:rPr>
          <w:b/>
          <w:bCs/>
          <w:color w:val="000000" w:themeColor="text1"/>
        </w:rPr>
        <w:tab/>
      </w:r>
      <w:r w:rsidR="00BA0696">
        <w:rPr>
          <w:b/>
          <w:bCs/>
          <w:color w:val="000000" w:themeColor="text1"/>
        </w:rPr>
        <w:tab/>
      </w:r>
      <w:r w:rsidR="00BA0696">
        <w:rPr>
          <w:b/>
          <w:bCs/>
          <w:color w:val="000000" w:themeColor="text1"/>
        </w:rPr>
        <w:tab/>
      </w:r>
      <w:r w:rsidR="00BA0696">
        <w:rPr>
          <w:b/>
          <w:bCs/>
          <w:color w:val="000000" w:themeColor="text1"/>
        </w:rPr>
        <w:tab/>
      </w:r>
      <w:r w:rsidR="00BA0696">
        <w:rPr>
          <w:b/>
          <w:bCs/>
          <w:color w:val="000000" w:themeColor="text1"/>
        </w:rPr>
        <w:tab/>
      </w:r>
      <w:r w:rsidR="00BA0696">
        <w:rPr>
          <w:b/>
          <w:bCs/>
          <w:color w:val="000000" w:themeColor="text1"/>
        </w:rPr>
        <w:tab/>
      </w:r>
      <w:r w:rsidR="00BA0696">
        <w:rPr>
          <w:b/>
          <w:bCs/>
          <w:color w:val="000000" w:themeColor="text1"/>
        </w:rPr>
        <w:tab/>
      </w:r>
      <w:r w:rsidR="00BA0696">
        <w:rPr>
          <w:b/>
          <w:bCs/>
          <w:color w:val="000000" w:themeColor="text1"/>
        </w:rPr>
        <w:tab/>
      </w:r>
      <w:r w:rsidR="00BA0696">
        <w:rPr>
          <w:b/>
          <w:bCs/>
          <w:color w:val="000000" w:themeColor="text1"/>
        </w:rPr>
        <w:tab/>
      </w:r>
      <w:r w:rsidR="00BA0696">
        <w:rPr>
          <w:b/>
          <w:bCs/>
          <w:color w:val="000000" w:themeColor="text1"/>
        </w:rPr>
        <w:tab/>
      </w:r>
      <w:r w:rsidR="00BA0696">
        <w:rPr>
          <w:b/>
          <w:bCs/>
          <w:color w:val="000000" w:themeColor="text1"/>
        </w:rPr>
        <w:tab/>
      </w:r>
      <w:r w:rsidR="00BA0696">
        <w:rPr>
          <w:b/>
          <w:bCs/>
          <w:color w:val="000000" w:themeColor="text1"/>
        </w:rPr>
        <w:tab/>
      </w:r>
      <w:r w:rsidR="00BA0696">
        <w:rPr>
          <w:b/>
          <w:bCs/>
          <w:color w:val="000000" w:themeColor="text1"/>
        </w:rPr>
        <w:tab/>
      </w:r>
      <w:r w:rsidR="00BA0696">
        <w:rPr>
          <w:b/>
          <w:bCs/>
          <w:color w:val="000000" w:themeColor="text1"/>
        </w:rPr>
        <w:tab/>
      </w:r>
      <w:r w:rsidR="00BA0696">
        <w:rPr>
          <w:b/>
          <w:bCs/>
          <w:color w:val="000000" w:themeColor="text1"/>
        </w:rPr>
        <w:tab/>
      </w:r>
      <w:r w:rsidR="00786F97">
        <w:rPr>
          <w:b/>
          <w:bCs/>
          <w:color w:val="000000" w:themeColor="text1"/>
        </w:rPr>
        <w:tab/>
      </w:r>
      <w:r w:rsidR="00786F97">
        <w:rPr>
          <w:b/>
          <w:bCs/>
          <w:color w:val="000000" w:themeColor="text1"/>
        </w:rPr>
        <w:tab/>
      </w:r>
      <w:r w:rsidR="00786F97">
        <w:rPr>
          <w:b/>
          <w:bCs/>
          <w:color w:val="000000" w:themeColor="text1"/>
        </w:rPr>
        <w:tab/>
      </w:r>
      <w:r w:rsidR="00786F97">
        <w:rPr>
          <w:b/>
          <w:bCs/>
          <w:color w:val="000000" w:themeColor="text1"/>
        </w:rPr>
        <w:tab/>
      </w:r>
      <w:r w:rsidR="00786F97">
        <w:rPr>
          <w:b/>
          <w:bCs/>
          <w:color w:val="000000" w:themeColor="text1"/>
        </w:rPr>
        <w:tab/>
      </w:r>
      <w:r w:rsidR="00786F97">
        <w:rPr>
          <w:b/>
          <w:bCs/>
          <w:color w:val="000000" w:themeColor="text1"/>
        </w:rPr>
        <w:tab/>
      </w:r>
      <w:r w:rsidR="00786F97">
        <w:rPr>
          <w:b/>
          <w:bCs/>
          <w:color w:val="000000" w:themeColor="text1"/>
        </w:rPr>
        <w:tab/>
      </w:r>
      <w:r w:rsidR="00786F97">
        <w:rPr>
          <w:b/>
          <w:bCs/>
          <w:color w:val="000000" w:themeColor="text1"/>
        </w:rPr>
        <w:tab/>
      </w:r>
      <w:r w:rsidR="00786F97">
        <w:rPr>
          <w:b/>
          <w:bCs/>
          <w:color w:val="000000" w:themeColor="text1"/>
        </w:rPr>
        <w:tab/>
      </w:r>
      <w:r w:rsidR="00786F97" w:rsidRPr="00131362">
        <w:rPr>
          <w:b/>
          <w:bCs/>
          <w:color w:val="000000" w:themeColor="text1"/>
        </w:rPr>
        <w:t xml:space="preserve">     </w:t>
      </w:r>
      <w:r w:rsidR="00B46CE1" w:rsidRPr="00131362">
        <w:rPr>
          <w:b/>
          <w:bCs/>
          <w:color w:val="000000" w:themeColor="text1"/>
        </w:rPr>
        <w:t>1/M</w:t>
      </w:r>
      <w:r w:rsidR="006B4740">
        <w:rPr>
          <w:b/>
          <w:bCs/>
          <w:color w:val="000000" w:themeColor="text1"/>
        </w:rPr>
        <w:t xml:space="preserve"> </w:t>
      </w:r>
      <w:r w:rsidR="006B4740">
        <w:rPr>
          <w:b/>
          <w:bCs/>
          <w:color w:val="000000" w:themeColor="text1"/>
        </w:rPr>
        <w:tab/>
      </w:r>
      <w:r w:rsidR="006B4740">
        <w:rPr>
          <w:b/>
          <w:bCs/>
          <w:color w:val="000000" w:themeColor="text1"/>
        </w:rPr>
        <w:tab/>
      </w:r>
      <w:r w:rsidR="006B4740">
        <w:rPr>
          <w:b/>
          <w:bCs/>
          <w:color w:val="000000" w:themeColor="text1"/>
        </w:rPr>
        <w:tab/>
      </w:r>
      <w:r w:rsidR="006B4740">
        <w:rPr>
          <w:b/>
          <w:bCs/>
          <w:color w:val="000000" w:themeColor="text1"/>
        </w:rPr>
        <w:tab/>
      </w:r>
      <w:r w:rsidR="006B4740">
        <w:rPr>
          <w:b/>
          <w:bCs/>
          <w:color w:val="000000" w:themeColor="text1"/>
        </w:rPr>
        <w:tab/>
      </w:r>
      <w:r w:rsidR="006B4740">
        <w:rPr>
          <w:b/>
          <w:bCs/>
          <w:color w:val="000000" w:themeColor="text1"/>
        </w:rPr>
        <w:tab/>
      </w:r>
      <w:r w:rsidR="006B4740">
        <w:rPr>
          <w:b/>
          <w:bCs/>
          <w:color w:val="000000" w:themeColor="text1"/>
        </w:rPr>
        <w:tab/>
      </w:r>
      <w:r w:rsidR="006B4740">
        <w:rPr>
          <w:b/>
          <w:bCs/>
          <w:color w:val="000000" w:themeColor="text1"/>
        </w:rPr>
        <w:tab/>
      </w:r>
      <w:r w:rsidR="006B4740">
        <w:rPr>
          <w:b/>
          <w:bCs/>
          <w:color w:val="000000" w:themeColor="text1"/>
        </w:rPr>
        <w:tab/>
      </w:r>
      <w:r w:rsidR="006B4740">
        <w:rPr>
          <w:b/>
          <w:bCs/>
          <w:color w:val="000000" w:themeColor="text1"/>
        </w:rPr>
        <w:tab/>
      </w:r>
      <w:r w:rsidR="006B4740">
        <w:rPr>
          <w:b/>
          <w:bCs/>
          <w:color w:val="000000" w:themeColor="text1"/>
        </w:rPr>
        <w:tab/>
      </w:r>
      <w:r w:rsidR="006B4740">
        <w:rPr>
          <w:b/>
          <w:bCs/>
          <w:color w:val="000000" w:themeColor="text1"/>
        </w:rPr>
        <w:tab/>
      </w:r>
      <w:r w:rsidR="006B4740">
        <w:rPr>
          <w:b/>
          <w:bCs/>
          <w:color w:val="000000" w:themeColor="text1"/>
        </w:rPr>
        <w:tab/>
      </w:r>
      <w:r w:rsidR="006B4740">
        <w:rPr>
          <w:b/>
          <w:bCs/>
          <w:color w:val="000000" w:themeColor="text1"/>
        </w:rPr>
        <w:tab/>
      </w:r>
      <w:r w:rsidR="006B4740">
        <w:rPr>
          <w:b/>
          <w:bCs/>
          <w:color w:val="000000" w:themeColor="text1"/>
        </w:rPr>
        <w:tab/>
      </w:r>
      <w:r w:rsidR="006B4740">
        <w:rPr>
          <w:b/>
          <w:bCs/>
          <w:color w:val="000000" w:themeColor="text1"/>
        </w:rPr>
        <w:tab/>
      </w:r>
      <w:r w:rsidR="006B4740">
        <w:rPr>
          <w:b/>
          <w:bCs/>
          <w:color w:val="000000" w:themeColor="text1"/>
        </w:rPr>
        <w:tab/>
      </w:r>
      <w:r w:rsidR="006B4740">
        <w:rPr>
          <w:b/>
          <w:bCs/>
          <w:color w:val="000000" w:themeColor="text1"/>
        </w:rPr>
        <w:tab/>
      </w:r>
      <w:r w:rsidR="006B4740">
        <w:rPr>
          <w:b/>
          <w:bCs/>
          <w:color w:val="000000" w:themeColor="text1"/>
        </w:rPr>
        <w:tab/>
      </w:r>
      <w:r w:rsidR="006B4740">
        <w:rPr>
          <w:b/>
          <w:bCs/>
          <w:color w:val="000000" w:themeColor="text1"/>
        </w:rPr>
        <w:tab/>
      </w:r>
      <w:r w:rsidR="006B4740">
        <w:rPr>
          <w:b/>
          <w:bCs/>
          <w:color w:val="000000" w:themeColor="text1"/>
        </w:rPr>
        <w:tab/>
      </w:r>
      <w:r w:rsidR="00E33A06" w:rsidRPr="00DC506B">
        <w:rPr>
          <w:b/>
          <w:bCs/>
          <w:color w:val="000000" w:themeColor="text1"/>
          <w:sz w:val="32"/>
          <w:szCs w:val="32"/>
        </w:rPr>
        <w:t>1</w:t>
      </w:r>
      <w:r w:rsidR="0036123B">
        <w:rPr>
          <w:b/>
          <w:bCs/>
          <w:color w:val="000000" w:themeColor="text1"/>
        </w:rPr>
        <w:tab/>
      </w:r>
      <w:r w:rsidR="0036123B">
        <w:rPr>
          <w:b/>
          <w:bCs/>
          <w:color w:val="000000" w:themeColor="text1"/>
        </w:rPr>
        <w:tab/>
      </w:r>
      <w:r w:rsidR="0036123B">
        <w:rPr>
          <w:b/>
          <w:bCs/>
          <w:color w:val="000000" w:themeColor="text1"/>
        </w:rPr>
        <w:tab/>
      </w:r>
      <w:r w:rsidR="0036123B">
        <w:rPr>
          <w:b/>
          <w:bCs/>
          <w:color w:val="000000" w:themeColor="text1"/>
        </w:rPr>
        <w:tab/>
      </w:r>
      <w:r w:rsidR="0036123B">
        <w:rPr>
          <w:b/>
          <w:bCs/>
          <w:color w:val="000000" w:themeColor="text1"/>
        </w:rPr>
        <w:tab/>
      </w:r>
      <w:r w:rsidR="0036123B">
        <w:rPr>
          <w:b/>
          <w:bCs/>
          <w:color w:val="000000" w:themeColor="text1"/>
        </w:rPr>
        <w:tab/>
      </w:r>
      <w:r w:rsidR="0036123B">
        <w:rPr>
          <w:b/>
          <w:bCs/>
          <w:color w:val="000000" w:themeColor="text1"/>
        </w:rPr>
        <w:tab/>
      </w:r>
      <w:r w:rsidR="0036123B" w:rsidRPr="00436AF3">
        <w:rPr>
          <w:b/>
          <w:bCs/>
          <w:color w:val="000000" w:themeColor="text1"/>
          <w:sz w:val="36"/>
          <w:szCs w:val="36"/>
        </w:rPr>
        <w:t>1</w:t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E33A06">
        <w:rPr>
          <w:b/>
          <w:bCs/>
          <w:color w:val="000000" w:themeColor="text1"/>
        </w:rPr>
        <w:t>M</w:t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436AF3">
        <w:rPr>
          <w:b/>
          <w:bCs/>
          <w:color w:val="000000" w:themeColor="text1"/>
        </w:rPr>
        <w:tab/>
      </w:r>
      <w:r w:rsidR="00436AF3">
        <w:rPr>
          <w:b/>
          <w:bCs/>
          <w:color w:val="000000" w:themeColor="text1"/>
        </w:rPr>
        <w:tab/>
      </w:r>
      <w:r w:rsidR="00436AF3">
        <w:rPr>
          <w:b/>
          <w:bCs/>
          <w:color w:val="000000" w:themeColor="text1"/>
        </w:rPr>
        <w:tab/>
      </w:r>
      <w:r w:rsidR="00436AF3">
        <w:rPr>
          <w:b/>
          <w:bCs/>
          <w:color w:val="000000" w:themeColor="text1"/>
        </w:rPr>
        <w:tab/>
      </w:r>
      <w:r w:rsidR="00436AF3">
        <w:rPr>
          <w:b/>
          <w:bCs/>
          <w:color w:val="000000" w:themeColor="text1"/>
        </w:rPr>
        <w:tab/>
      </w:r>
      <w:r w:rsidR="00436AF3">
        <w:rPr>
          <w:b/>
          <w:bCs/>
          <w:color w:val="000000" w:themeColor="text1"/>
        </w:rPr>
        <w:tab/>
      </w:r>
      <w:r w:rsidR="00436AF3">
        <w:rPr>
          <w:b/>
          <w:bCs/>
          <w:color w:val="000000" w:themeColor="text1"/>
        </w:rPr>
        <w:tab/>
      </w:r>
      <w:r w:rsidR="00436AF3">
        <w:rPr>
          <w:b/>
          <w:bCs/>
          <w:color w:val="000000" w:themeColor="text1"/>
        </w:rPr>
        <w:tab/>
      </w:r>
      <w:r w:rsidR="00436AF3">
        <w:rPr>
          <w:b/>
          <w:bCs/>
          <w:color w:val="000000" w:themeColor="text1"/>
        </w:rPr>
        <w:tab/>
      </w:r>
      <w:r w:rsidR="00436AF3">
        <w:rPr>
          <w:b/>
          <w:bCs/>
          <w:color w:val="000000" w:themeColor="text1"/>
        </w:rPr>
        <w:tab/>
      </w:r>
      <w:r w:rsidR="00436AF3">
        <w:rPr>
          <w:b/>
          <w:bCs/>
          <w:color w:val="000000" w:themeColor="text1"/>
        </w:rPr>
        <w:tab/>
      </w:r>
      <w:r w:rsidR="00436AF3">
        <w:rPr>
          <w:b/>
          <w:bCs/>
          <w:color w:val="000000" w:themeColor="text1"/>
        </w:rPr>
        <w:tab/>
      </w:r>
      <w:r w:rsidR="00436AF3">
        <w:rPr>
          <w:b/>
          <w:bCs/>
          <w:color w:val="000000" w:themeColor="text1"/>
        </w:rPr>
        <w:tab/>
      </w:r>
      <w:r w:rsidR="00BD182D" w:rsidRPr="0015169E">
        <w:rPr>
          <w:b/>
          <w:bCs/>
          <w:color w:val="000000" w:themeColor="text1"/>
          <w:sz w:val="36"/>
          <w:szCs w:val="36"/>
        </w:rPr>
        <w:t>1</w:t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BD182D">
        <w:rPr>
          <w:b/>
          <w:bCs/>
          <w:color w:val="000000" w:themeColor="text1"/>
        </w:rPr>
        <w:tab/>
      </w:r>
      <w:r w:rsidR="00BD182D" w:rsidRPr="0015169E">
        <w:rPr>
          <w:b/>
          <w:bCs/>
          <w:color w:val="000000" w:themeColor="text1"/>
          <w:sz w:val="24"/>
          <w:szCs w:val="24"/>
        </w:rPr>
        <w:t>M</w:t>
      </w:r>
    </w:p>
    <w:p w14:paraId="4DB024AD" w14:textId="21EFA0D7" w:rsidR="00C17939" w:rsidRDefault="00C17939" w:rsidP="00B46CE1">
      <w:pPr>
        <w:spacing w:line="276" w:lineRule="auto"/>
        <w:rPr>
          <w:b/>
          <w:bCs/>
          <w:color w:val="000000" w:themeColor="text1"/>
          <w:sz w:val="24"/>
          <w:szCs w:val="24"/>
        </w:rPr>
      </w:pPr>
    </w:p>
    <w:p w14:paraId="1E567110" w14:textId="77777777" w:rsidR="00C17939" w:rsidRDefault="00C17939" w:rsidP="00B46CE1">
      <w:pPr>
        <w:spacing w:line="276" w:lineRule="auto"/>
        <w:rPr>
          <w:b/>
          <w:bCs/>
          <w:color w:val="000000" w:themeColor="text1"/>
          <w:sz w:val="24"/>
          <w:szCs w:val="24"/>
        </w:rPr>
      </w:pPr>
    </w:p>
    <w:p w14:paraId="20872BB2" w14:textId="77777777" w:rsidR="00C17939" w:rsidRDefault="00C17939" w:rsidP="00B46CE1">
      <w:pPr>
        <w:spacing w:line="276" w:lineRule="auto"/>
        <w:rPr>
          <w:b/>
          <w:bCs/>
          <w:color w:val="000000" w:themeColor="text1"/>
          <w:sz w:val="24"/>
          <w:szCs w:val="24"/>
        </w:rPr>
      </w:pPr>
    </w:p>
    <w:p w14:paraId="3A51DBD2" w14:textId="77777777" w:rsidR="00C17939" w:rsidRDefault="00C17939" w:rsidP="00B46CE1">
      <w:pPr>
        <w:spacing w:line="276" w:lineRule="auto"/>
        <w:rPr>
          <w:b/>
          <w:bCs/>
          <w:color w:val="000000" w:themeColor="text1"/>
          <w:sz w:val="24"/>
          <w:szCs w:val="24"/>
        </w:rPr>
      </w:pPr>
    </w:p>
    <w:p w14:paraId="2AA213CD" w14:textId="77777777" w:rsidR="00C17939" w:rsidRDefault="00C17939" w:rsidP="00B46CE1">
      <w:pPr>
        <w:spacing w:line="276" w:lineRule="auto"/>
        <w:rPr>
          <w:b/>
          <w:bCs/>
          <w:color w:val="000000" w:themeColor="text1"/>
          <w:sz w:val="24"/>
          <w:szCs w:val="24"/>
        </w:rPr>
      </w:pPr>
    </w:p>
    <w:p w14:paraId="286A6162" w14:textId="77777777" w:rsidR="00C17939" w:rsidRDefault="00C17939" w:rsidP="00B46CE1">
      <w:pPr>
        <w:spacing w:line="276" w:lineRule="auto"/>
        <w:rPr>
          <w:b/>
          <w:bCs/>
          <w:color w:val="000000" w:themeColor="text1"/>
          <w:sz w:val="24"/>
          <w:szCs w:val="24"/>
        </w:rPr>
      </w:pPr>
    </w:p>
    <w:p w14:paraId="1D4B4274" w14:textId="77777777" w:rsidR="00C17939" w:rsidRDefault="00C17939" w:rsidP="00B46CE1">
      <w:pPr>
        <w:spacing w:line="276" w:lineRule="auto"/>
        <w:rPr>
          <w:b/>
          <w:bCs/>
          <w:color w:val="000000" w:themeColor="text1"/>
        </w:rPr>
      </w:pPr>
    </w:p>
    <w:p w14:paraId="7F26CF21" w14:textId="77777777" w:rsidR="00FF7E63" w:rsidRDefault="00FF7E63" w:rsidP="00B46CE1">
      <w:pPr>
        <w:spacing w:line="276" w:lineRule="auto"/>
        <w:rPr>
          <w:b/>
          <w:bCs/>
          <w:color w:val="000000" w:themeColor="text1"/>
        </w:rPr>
      </w:pPr>
    </w:p>
    <w:p w14:paraId="0491E000" w14:textId="77777777" w:rsidR="00FF7E63" w:rsidRDefault="00FF7E63" w:rsidP="00B46CE1">
      <w:pPr>
        <w:spacing w:line="276" w:lineRule="auto"/>
        <w:rPr>
          <w:b/>
          <w:bCs/>
          <w:color w:val="000000" w:themeColor="text1"/>
        </w:rPr>
      </w:pPr>
    </w:p>
    <w:p w14:paraId="3C7E86BD" w14:textId="77777777" w:rsidR="00FF7E63" w:rsidRDefault="00FF7E63" w:rsidP="00B46CE1">
      <w:pPr>
        <w:spacing w:line="276" w:lineRule="auto"/>
        <w:rPr>
          <w:b/>
          <w:bCs/>
          <w:color w:val="000000" w:themeColor="text1"/>
        </w:rPr>
      </w:pPr>
    </w:p>
    <w:p w14:paraId="78F06603" w14:textId="77777777" w:rsidR="00FF7E63" w:rsidRDefault="00FF7E63" w:rsidP="00B46CE1">
      <w:pPr>
        <w:spacing w:line="276" w:lineRule="auto"/>
        <w:rPr>
          <w:b/>
          <w:bCs/>
          <w:color w:val="000000" w:themeColor="text1"/>
        </w:rPr>
      </w:pPr>
    </w:p>
    <w:p w14:paraId="7779F33B" w14:textId="77777777" w:rsidR="00FF7E63" w:rsidRDefault="00FF7E63" w:rsidP="00B46CE1">
      <w:pPr>
        <w:spacing w:line="276" w:lineRule="auto"/>
        <w:rPr>
          <w:b/>
          <w:bCs/>
          <w:color w:val="000000" w:themeColor="text1"/>
        </w:rPr>
      </w:pPr>
    </w:p>
    <w:p w14:paraId="553638C0" w14:textId="77777777" w:rsidR="00FF7E63" w:rsidRDefault="00FF7E63" w:rsidP="00B46CE1">
      <w:pPr>
        <w:spacing w:line="276" w:lineRule="auto"/>
        <w:rPr>
          <w:b/>
          <w:bCs/>
          <w:color w:val="000000" w:themeColor="text1"/>
        </w:rPr>
      </w:pPr>
    </w:p>
    <w:p w14:paraId="5E9DC3D4" w14:textId="77777777" w:rsidR="00FF7E63" w:rsidRDefault="00FF7E63" w:rsidP="00B46CE1">
      <w:pPr>
        <w:spacing w:line="276" w:lineRule="auto"/>
        <w:rPr>
          <w:b/>
          <w:bCs/>
          <w:color w:val="000000" w:themeColor="text1"/>
        </w:rPr>
      </w:pPr>
    </w:p>
    <w:p w14:paraId="594788C1" w14:textId="29D03194" w:rsidR="00FF7E63" w:rsidRDefault="00FF7E63" w:rsidP="00B46CE1">
      <w:pPr>
        <w:spacing w:line="276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</w:p>
    <w:p w14:paraId="3E4F353A" w14:textId="77777777" w:rsidR="00FF7E63" w:rsidRDefault="00FF7E63" w:rsidP="00B46CE1">
      <w:pPr>
        <w:spacing w:line="276" w:lineRule="auto"/>
        <w:rPr>
          <w:b/>
          <w:bCs/>
          <w:color w:val="000000" w:themeColor="text1"/>
        </w:rPr>
      </w:pPr>
    </w:p>
    <w:p w14:paraId="1563403C" w14:textId="77777777" w:rsidR="00FF7E63" w:rsidRDefault="00FF7E63" w:rsidP="00B46CE1">
      <w:pPr>
        <w:spacing w:line="276" w:lineRule="auto"/>
        <w:rPr>
          <w:b/>
          <w:bCs/>
          <w:color w:val="000000" w:themeColor="text1"/>
        </w:rPr>
      </w:pPr>
    </w:p>
    <w:p w14:paraId="7BD35771" w14:textId="6136D4ED" w:rsidR="00FF7E63" w:rsidRPr="00172A1D" w:rsidRDefault="00FF7E63" w:rsidP="00B46CE1">
      <w:pPr>
        <w:spacing w:line="276" w:lineRule="auto"/>
        <w:rPr>
          <w:b/>
          <w:bCs/>
          <w:color w:val="000000" w:themeColor="text1"/>
          <w:sz w:val="72"/>
          <w:szCs w:val="72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</w:r>
      <w:r w:rsidR="00172A1D" w:rsidRPr="00172A1D">
        <w:rPr>
          <w:b/>
          <w:bCs/>
          <w:color w:val="000000" w:themeColor="text1"/>
          <w:sz w:val="72"/>
          <w:szCs w:val="72"/>
        </w:rPr>
        <w:t>THANK YOU</w:t>
      </w:r>
    </w:p>
    <w:sectPr w:rsidR="00FF7E63" w:rsidRPr="00172A1D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58FE46" w14:textId="77777777" w:rsidR="00417E95" w:rsidRDefault="00417E95" w:rsidP="00C6554A">
      <w:pPr>
        <w:spacing w:before="0" w:after="0" w:line="240" w:lineRule="auto"/>
      </w:pPr>
      <w:r>
        <w:separator/>
      </w:r>
    </w:p>
  </w:endnote>
  <w:endnote w:type="continuationSeparator" w:id="0">
    <w:p w14:paraId="0F822A80" w14:textId="77777777" w:rsidR="00417E95" w:rsidRDefault="00417E95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58903" w14:textId="77777777" w:rsidR="006C2E1A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62DDA" w14:textId="77777777" w:rsidR="00417E95" w:rsidRDefault="00417E95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38D39AA" w14:textId="77777777" w:rsidR="00417E95" w:rsidRDefault="00417E95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562D7E"/>
    <w:multiLevelType w:val="hybridMultilevel"/>
    <w:tmpl w:val="E8546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144812"/>
    <w:multiLevelType w:val="hybridMultilevel"/>
    <w:tmpl w:val="1E90D1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C54272E"/>
    <w:multiLevelType w:val="hybridMultilevel"/>
    <w:tmpl w:val="B2782B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0DCF62FD"/>
    <w:multiLevelType w:val="hybridMultilevel"/>
    <w:tmpl w:val="B442F4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A85958"/>
    <w:multiLevelType w:val="hybridMultilevel"/>
    <w:tmpl w:val="C1C41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4D7321"/>
    <w:multiLevelType w:val="hybridMultilevel"/>
    <w:tmpl w:val="1FF697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0E7F27"/>
    <w:multiLevelType w:val="hybridMultilevel"/>
    <w:tmpl w:val="A18C02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5C7993"/>
    <w:multiLevelType w:val="hybridMultilevel"/>
    <w:tmpl w:val="5246A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114215"/>
    <w:multiLevelType w:val="hybridMultilevel"/>
    <w:tmpl w:val="C4E299A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07D5633"/>
    <w:multiLevelType w:val="hybridMultilevel"/>
    <w:tmpl w:val="6BECD5D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C415D14"/>
    <w:multiLevelType w:val="hybridMultilevel"/>
    <w:tmpl w:val="28E06A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8440B67"/>
    <w:multiLevelType w:val="hybridMultilevel"/>
    <w:tmpl w:val="324AB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786B76"/>
    <w:multiLevelType w:val="hybridMultilevel"/>
    <w:tmpl w:val="2124AF72"/>
    <w:lvl w:ilvl="0" w:tplc="8FAAD9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635E55"/>
    <w:multiLevelType w:val="hybridMultilevel"/>
    <w:tmpl w:val="ABCEA12C"/>
    <w:lvl w:ilvl="0" w:tplc="0D20C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5F758A"/>
    <w:multiLevelType w:val="hybridMultilevel"/>
    <w:tmpl w:val="64769D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385286"/>
    <w:multiLevelType w:val="hybridMultilevel"/>
    <w:tmpl w:val="54E2D3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750B44"/>
    <w:multiLevelType w:val="hybridMultilevel"/>
    <w:tmpl w:val="0BECB96E"/>
    <w:lvl w:ilvl="0" w:tplc="61406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A91873"/>
    <w:multiLevelType w:val="hybridMultilevel"/>
    <w:tmpl w:val="65F25F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B34B0"/>
    <w:multiLevelType w:val="hybridMultilevel"/>
    <w:tmpl w:val="E104E9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4E64D9"/>
    <w:multiLevelType w:val="hybridMultilevel"/>
    <w:tmpl w:val="FE5A80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727292">
    <w:abstractNumId w:val="9"/>
  </w:num>
  <w:num w:numId="2" w16cid:durableId="518735025">
    <w:abstractNumId w:val="8"/>
  </w:num>
  <w:num w:numId="3" w16cid:durableId="639312241">
    <w:abstractNumId w:val="8"/>
  </w:num>
  <w:num w:numId="4" w16cid:durableId="1463116020">
    <w:abstractNumId w:val="9"/>
  </w:num>
  <w:num w:numId="5" w16cid:durableId="1382438755">
    <w:abstractNumId w:val="23"/>
  </w:num>
  <w:num w:numId="6" w16cid:durableId="22479610">
    <w:abstractNumId w:val="10"/>
  </w:num>
  <w:num w:numId="7" w16cid:durableId="1221136153">
    <w:abstractNumId w:val="14"/>
  </w:num>
  <w:num w:numId="8" w16cid:durableId="391196229">
    <w:abstractNumId w:val="7"/>
  </w:num>
  <w:num w:numId="9" w16cid:durableId="1820921482">
    <w:abstractNumId w:val="6"/>
  </w:num>
  <w:num w:numId="10" w16cid:durableId="1403137205">
    <w:abstractNumId w:val="5"/>
  </w:num>
  <w:num w:numId="11" w16cid:durableId="249196749">
    <w:abstractNumId w:val="4"/>
  </w:num>
  <w:num w:numId="12" w16cid:durableId="1731079701">
    <w:abstractNumId w:val="3"/>
  </w:num>
  <w:num w:numId="13" w16cid:durableId="1575893714">
    <w:abstractNumId w:val="2"/>
  </w:num>
  <w:num w:numId="14" w16cid:durableId="651252166">
    <w:abstractNumId w:val="1"/>
  </w:num>
  <w:num w:numId="15" w16cid:durableId="94180886">
    <w:abstractNumId w:val="0"/>
  </w:num>
  <w:num w:numId="16" w16cid:durableId="1666087523">
    <w:abstractNumId w:val="15"/>
  </w:num>
  <w:num w:numId="17" w16cid:durableId="530804904">
    <w:abstractNumId w:val="21"/>
  </w:num>
  <w:num w:numId="18" w16cid:durableId="155071782">
    <w:abstractNumId w:val="18"/>
  </w:num>
  <w:num w:numId="19" w16cid:durableId="1396319208">
    <w:abstractNumId w:val="20"/>
  </w:num>
  <w:num w:numId="20" w16cid:durableId="1815100402">
    <w:abstractNumId w:val="30"/>
  </w:num>
  <w:num w:numId="21" w16cid:durableId="1950695100">
    <w:abstractNumId w:val="28"/>
  </w:num>
  <w:num w:numId="22" w16cid:durableId="580213912">
    <w:abstractNumId w:val="31"/>
  </w:num>
  <w:num w:numId="23" w16cid:durableId="286619127">
    <w:abstractNumId w:val="16"/>
  </w:num>
  <w:num w:numId="24" w16cid:durableId="438256701">
    <w:abstractNumId w:val="24"/>
  </w:num>
  <w:num w:numId="25" w16cid:durableId="1818306088">
    <w:abstractNumId w:val="32"/>
  </w:num>
  <w:num w:numId="26" w16cid:durableId="113331131">
    <w:abstractNumId w:val="13"/>
  </w:num>
  <w:num w:numId="27" w16cid:durableId="1444692826">
    <w:abstractNumId w:val="12"/>
  </w:num>
  <w:num w:numId="28" w16cid:durableId="325134565">
    <w:abstractNumId w:val="26"/>
  </w:num>
  <w:num w:numId="29" w16cid:durableId="1205945309">
    <w:abstractNumId w:val="27"/>
  </w:num>
  <w:num w:numId="30" w16cid:durableId="921836620">
    <w:abstractNumId w:val="25"/>
  </w:num>
  <w:num w:numId="31" w16cid:durableId="414205613">
    <w:abstractNumId w:val="22"/>
  </w:num>
  <w:num w:numId="32" w16cid:durableId="1428648698">
    <w:abstractNumId w:val="19"/>
  </w:num>
  <w:num w:numId="33" w16cid:durableId="2035764917">
    <w:abstractNumId w:val="29"/>
  </w:num>
  <w:num w:numId="34" w16cid:durableId="1169321597">
    <w:abstractNumId w:val="11"/>
  </w:num>
  <w:num w:numId="35" w16cid:durableId="6070818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1A"/>
    <w:rsid w:val="0000138C"/>
    <w:rsid w:val="00004254"/>
    <w:rsid w:val="000076BC"/>
    <w:rsid w:val="00011EA6"/>
    <w:rsid w:val="00016A5C"/>
    <w:rsid w:val="0002583C"/>
    <w:rsid w:val="000263B3"/>
    <w:rsid w:val="0002718E"/>
    <w:rsid w:val="000471D8"/>
    <w:rsid w:val="00056762"/>
    <w:rsid w:val="000569BA"/>
    <w:rsid w:val="00067A6F"/>
    <w:rsid w:val="0007647A"/>
    <w:rsid w:val="00083E79"/>
    <w:rsid w:val="00097CF7"/>
    <w:rsid w:val="000A4AED"/>
    <w:rsid w:val="000B228C"/>
    <w:rsid w:val="000B46DE"/>
    <w:rsid w:val="000B4BCC"/>
    <w:rsid w:val="000B4FDF"/>
    <w:rsid w:val="000B6414"/>
    <w:rsid w:val="000C00D8"/>
    <w:rsid w:val="000C318D"/>
    <w:rsid w:val="000C3E91"/>
    <w:rsid w:val="000C705F"/>
    <w:rsid w:val="000D18D0"/>
    <w:rsid w:val="000E2941"/>
    <w:rsid w:val="000E49A5"/>
    <w:rsid w:val="000E684E"/>
    <w:rsid w:val="000F14AF"/>
    <w:rsid w:val="000F20CE"/>
    <w:rsid w:val="000F7B30"/>
    <w:rsid w:val="000F7C0D"/>
    <w:rsid w:val="00106546"/>
    <w:rsid w:val="00112B4B"/>
    <w:rsid w:val="00117DE6"/>
    <w:rsid w:val="0012376A"/>
    <w:rsid w:val="00131362"/>
    <w:rsid w:val="00133562"/>
    <w:rsid w:val="0015169E"/>
    <w:rsid w:val="00155350"/>
    <w:rsid w:val="001567D4"/>
    <w:rsid w:val="00156D73"/>
    <w:rsid w:val="00161B0B"/>
    <w:rsid w:val="00167BEC"/>
    <w:rsid w:val="001701BA"/>
    <w:rsid w:val="00172A1D"/>
    <w:rsid w:val="00184CE6"/>
    <w:rsid w:val="001862F3"/>
    <w:rsid w:val="001B349F"/>
    <w:rsid w:val="001C5CC7"/>
    <w:rsid w:val="001D0646"/>
    <w:rsid w:val="001F3268"/>
    <w:rsid w:val="00200E23"/>
    <w:rsid w:val="00202D12"/>
    <w:rsid w:val="00205909"/>
    <w:rsid w:val="00220E2C"/>
    <w:rsid w:val="0023724C"/>
    <w:rsid w:val="002426C0"/>
    <w:rsid w:val="002542DE"/>
    <w:rsid w:val="002554CD"/>
    <w:rsid w:val="00260A64"/>
    <w:rsid w:val="002679FB"/>
    <w:rsid w:val="0027352E"/>
    <w:rsid w:val="00275A7F"/>
    <w:rsid w:val="00275ABE"/>
    <w:rsid w:val="00276BA2"/>
    <w:rsid w:val="002814A0"/>
    <w:rsid w:val="00284D59"/>
    <w:rsid w:val="00293B83"/>
    <w:rsid w:val="002940FE"/>
    <w:rsid w:val="002974E0"/>
    <w:rsid w:val="002B4294"/>
    <w:rsid w:val="002B629E"/>
    <w:rsid w:val="002C0B91"/>
    <w:rsid w:val="002E4DAB"/>
    <w:rsid w:val="002F4996"/>
    <w:rsid w:val="00301851"/>
    <w:rsid w:val="0030757F"/>
    <w:rsid w:val="00333D0D"/>
    <w:rsid w:val="00342305"/>
    <w:rsid w:val="00355EFE"/>
    <w:rsid w:val="0036123B"/>
    <w:rsid w:val="00361EE6"/>
    <w:rsid w:val="00380E48"/>
    <w:rsid w:val="00381EBB"/>
    <w:rsid w:val="00387D16"/>
    <w:rsid w:val="00390B64"/>
    <w:rsid w:val="00392050"/>
    <w:rsid w:val="003954A4"/>
    <w:rsid w:val="003A3B32"/>
    <w:rsid w:val="003B1D5B"/>
    <w:rsid w:val="003B4B62"/>
    <w:rsid w:val="003C414D"/>
    <w:rsid w:val="003C5039"/>
    <w:rsid w:val="003D6560"/>
    <w:rsid w:val="003E3C31"/>
    <w:rsid w:val="003F39D0"/>
    <w:rsid w:val="003F6A3D"/>
    <w:rsid w:val="00416294"/>
    <w:rsid w:val="00417E95"/>
    <w:rsid w:val="00424A4B"/>
    <w:rsid w:val="00427CA0"/>
    <w:rsid w:val="00430152"/>
    <w:rsid w:val="004359E7"/>
    <w:rsid w:val="00436AF3"/>
    <w:rsid w:val="00440A11"/>
    <w:rsid w:val="004449B9"/>
    <w:rsid w:val="00453D84"/>
    <w:rsid w:val="004554D8"/>
    <w:rsid w:val="00462F7D"/>
    <w:rsid w:val="00467E14"/>
    <w:rsid w:val="00487350"/>
    <w:rsid w:val="00490DD1"/>
    <w:rsid w:val="00491819"/>
    <w:rsid w:val="004934EE"/>
    <w:rsid w:val="00496E07"/>
    <w:rsid w:val="004B60CB"/>
    <w:rsid w:val="004C049F"/>
    <w:rsid w:val="004C477A"/>
    <w:rsid w:val="004E6039"/>
    <w:rsid w:val="004E7F31"/>
    <w:rsid w:val="004F19C9"/>
    <w:rsid w:val="004F285C"/>
    <w:rsid w:val="004F3E05"/>
    <w:rsid w:val="004F6831"/>
    <w:rsid w:val="004F6929"/>
    <w:rsid w:val="005000E2"/>
    <w:rsid w:val="00510247"/>
    <w:rsid w:val="00512C5A"/>
    <w:rsid w:val="005224F1"/>
    <w:rsid w:val="00526BB2"/>
    <w:rsid w:val="0053147F"/>
    <w:rsid w:val="00556BC3"/>
    <w:rsid w:val="00576FC3"/>
    <w:rsid w:val="00577850"/>
    <w:rsid w:val="005804CD"/>
    <w:rsid w:val="00583BEF"/>
    <w:rsid w:val="005A13E3"/>
    <w:rsid w:val="005A7C8A"/>
    <w:rsid w:val="005B3221"/>
    <w:rsid w:val="005B7D37"/>
    <w:rsid w:val="005D2A1E"/>
    <w:rsid w:val="005D6087"/>
    <w:rsid w:val="005D6CCE"/>
    <w:rsid w:val="005D6E65"/>
    <w:rsid w:val="005E63AF"/>
    <w:rsid w:val="005F13D8"/>
    <w:rsid w:val="005F4068"/>
    <w:rsid w:val="00600965"/>
    <w:rsid w:val="00602B12"/>
    <w:rsid w:val="00615934"/>
    <w:rsid w:val="0061690B"/>
    <w:rsid w:val="00623E73"/>
    <w:rsid w:val="00625B5F"/>
    <w:rsid w:val="00625D46"/>
    <w:rsid w:val="006675ED"/>
    <w:rsid w:val="006743C5"/>
    <w:rsid w:val="0067483C"/>
    <w:rsid w:val="00677B0A"/>
    <w:rsid w:val="00681843"/>
    <w:rsid w:val="00685A46"/>
    <w:rsid w:val="006A0910"/>
    <w:rsid w:val="006A3CE7"/>
    <w:rsid w:val="006A6856"/>
    <w:rsid w:val="006A7DC1"/>
    <w:rsid w:val="006B0AA7"/>
    <w:rsid w:val="006B4740"/>
    <w:rsid w:val="006C2E1A"/>
    <w:rsid w:val="006D0749"/>
    <w:rsid w:val="006D5686"/>
    <w:rsid w:val="006D7485"/>
    <w:rsid w:val="006F7666"/>
    <w:rsid w:val="007056D2"/>
    <w:rsid w:val="007064D9"/>
    <w:rsid w:val="00706ECB"/>
    <w:rsid w:val="007075B4"/>
    <w:rsid w:val="00711AC6"/>
    <w:rsid w:val="00716999"/>
    <w:rsid w:val="00717CA6"/>
    <w:rsid w:val="00720E35"/>
    <w:rsid w:val="007239BB"/>
    <w:rsid w:val="00725722"/>
    <w:rsid w:val="007347A1"/>
    <w:rsid w:val="00734E7E"/>
    <w:rsid w:val="00741644"/>
    <w:rsid w:val="0074317B"/>
    <w:rsid w:val="0074716F"/>
    <w:rsid w:val="007654D5"/>
    <w:rsid w:val="00773FEF"/>
    <w:rsid w:val="00786F97"/>
    <w:rsid w:val="007A0BE2"/>
    <w:rsid w:val="007A4787"/>
    <w:rsid w:val="007A4C7B"/>
    <w:rsid w:val="007A5D85"/>
    <w:rsid w:val="007A68E4"/>
    <w:rsid w:val="007B7520"/>
    <w:rsid w:val="007B76EA"/>
    <w:rsid w:val="007C6B31"/>
    <w:rsid w:val="007D1228"/>
    <w:rsid w:val="007E17A7"/>
    <w:rsid w:val="007E2F4F"/>
    <w:rsid w:val="007E69DF"/>
    <w:rsid w:val="007F5EEE"/>
    <w:rsid w:val="00801ECF"/>
    <w:rsid w:val="00805234"/>
    <w:rsid w:val="00812472"/>
    <w:rsid w:val="00820A72"/>
    <w:rsid w:val="00833C9D"/>
    <w:rsid w:val="0083549A"/>
    <w:rsid w:val="0083747C"/>
    <w:rsid w:val="008477B0"/>
    <w:rsid w:val="008538BD"/>
    <w:rsid w:val="00866CD2"/>
    <w:rsid w:val="0087295C"/>
    <w:rsid w:val="00874F13"/>
    <w:rsid w:val="0087688D"/>
    <w:rsid w:val="00883C9D"/>
    <w:rsid w:val="00883D04"/>
    <w:rsid w:val="00892242"/>
    <w:rsid w:val="008A1A4D"/>
    <w:rsid w:val="008A2C7E"/>
    <w:rsid w:val="008B7C5A"/>
    <w:rsid w:val="008C06DA"/>
    <w:rsid w:val="008C524D"/>
    <w:rsid w:val="008D147B"/>
    <w:rsid w:val="008D3236"/>
    <w:rsid w:val="008E2514"/>
    <w:rsid w:val="008E4384"/>
    <w:rsid w:val="00907E3B"/>
    <w:rsid w:val="00910AF6"/>
    <w:rsid w:val="00936A65"/>
    <w:rsid w:val="00944F84"/>
    <w:rsid w:val="009461D6"/>
    <w:rsid w:val="00947A4E"/>
    <w:rsid w:val="00960DC2"/>
    <w:rsid w:val="00964DD2"/>
    <w:rsid w:val="009663A7"/>
    <w:rsid w:val="0098140B"/>
    <w:rsid w:val="009850A2"/>
    <w:rsid w:val="00991950"/>
    <w:rsid w:val="00995F29"/>
    <w:rsid w:val="0099671E"/>
    <w:rsid w:val="009A0BBD"/>
    <w:rsid w:val="009B1096"/>
    <w:rsid w:val="009B2681"/>
    <w:rsid w:val="009B5FFD"/>
    <w:rsid w:val="009B7D60"/>
    <w:rsid w:val="009C053A"/>
    <w:rsid w:val="009C1BCA"/>
    <w:rsid w:val="009C4399"/>
    <w:rsid w:val="009D7306"/>
    <w:rsid w:val="009E60A2"/>
    <w:rsid w:val="009F16B5"/>
    <w:rsid w:val="009F6562"/>
    <w:rsid w:val="00A04930"/>
    <w:rsid w:val="00A04C7C"/>
    <w:rsid w:val="00A1071B"/>
    <w:rsid w:val="00A1450B"/>
    <w:rsid w:val="00A30C81"/>
    <w:rsid w:val="00A316FC"/>
    <w:rsid w:val="00A33244"/>
    <w:rsid w:val="00A3672E"/>
    <w:rsid w:val="00A36F06"/>
    <w:rsid w:val="00A37D07"/>
    <w:rsid w:val="00A46B98"/>
    <w:rsid w:val="00A50953"/>
    <w:rsid w:val="00A513BB"/>
    <w:rsid w:val="00A776B7"/>
    <w:rsid w:val="00A81B48"/>
    <w:rsid w:val="00A82657"/>
    <w:rsid w:val="00A8459C"/>
    <w:rsid w:val="00A845E0"/>
    <w:rsid w:val="00A86A5C"/>
    <w:rsid w:val="00A875BA"/>
    <w:rsid w:val="00A90B6B"/>
    <w:rsid w:val="00A9683E"/>
    <w:rsid w:val="00A96E48"/>
    <w:rsid w:val="00AA569B"/>
    <w:rsid w:val="00AB1F88"/>
    <w:rsid w:val="00AB67C8"/>
    <w:rsid w:val="00AC76AE"/>
    <w:rsid w:val="00AD4C90"/>
    <w:rsid w:val="00AD57CA"/>
    <w:rsid w:val="00AE02D0"/>
    <w:rsid w:val="00AE5D5C"/>
    <w:rsid w:val="00AE6874"/>
    <w:rsid w:val="00AE7FAA"/>
    <w:rsid w:val="00AF2955"/>
    <w:rsid w:val="00AF5412"/>
    <w:rsid w:val="00B072C0"/>
    <w:rsid w:val="00B1212A"/>
    <w:rsid w:val="00B251B0"/>
    <w:rsid w:val="00B30D9E"/>
    <w:rsid w:val="00B33693"/>
    <w:rsid w:val="00B34982"/>
    <w:rsid w:val="00B36D68"/>
    <w:rsid w:val="00B41BB0"/>
    <w:rsid w:val="00B46CE1"/>
    <w:rsid w:val="00B507BC"/>
    <w:rsid w:val="00B60B09"/>
    <w:rsid w:val="00B61C46"/>
    <w:rsid w:val="00B661A3"/>
    <w:rsid w:val="00B727D6"/>
    <w:rsid w:val="00B73D70"/>
    <w:rsid w:val="00B7657A"/>
    <w:rsid w:val="00B857EB"/>
    <w:rsid w:val="00B956DB"/>
    <w:rsid w:val="00BA0696"/>
    <w:rsid w:val="00BA2783"/>
    <w:rsid w:val="00BA76FE"/>
    <w:rsid w:val="00BB1A37"/>
    <w:rsid w:val="00BC128A"/>
    <w:rsid w:val="00BC4481"/>
    <w:rsid w:val="00BD182D"/>
    <w:rsid w:val="00BD4C48"/>
    <w:rsid w:val="00BE3188"/>
    <w:rsid w:val="00BE4FE7"/>
    <w:rsid w:val="00BE6A0B"/>
    <w:rsid w:val="00BF4B99"/>
    <w:rsid w:val="00C07E7E"/>
    <w:rsid w:val="00C13822"/>
    <w:rsid w:val="00C17858"/>
    <w:rsid w:val="00C17939"/>
    <w:rsid w:val="00C41A8A"/>
    <w:rsid w:val="00C47964"/>
    <w:rsid w:val="00C52AAF"/>
    <w:rsid w:val="00C5659D"/>
    <w:rsid w:val="00C57E2E"/>
    <w:rsid w:val="00C6554A"/>
    <w:rsid w:val="00C67EC0"/>
    <w:rsid w:val="00C73F55"/>
    <w:rsid w:val="00C77B8E"/>
    <w:rsid w:val="00C77BE4"/>
    <w:rsid w:val="00C846C9"/>
    <w:rsid w:val="00C979E8"/>
    <w:rsid w:val="00CC2D48"/>
    <w:rsid w:val="00CD07F5"/>
    <w:rsid w:val="00CD0A1D"/>
    <w:rsid w:val="00CD4E1F"/>
    <w:rsid w:val="00CD597E"/>
    <w:rsid w:val="00CE4825"/>
    <w:rsid w:val="00CF2BAE"/>
    <w:rsid w:val="00D01C75"/>
    <w:rsid w:val="00D047CC"/>
    <w:rsid w:val="00D41DF1"/>
    <w:rsid w:val="00D52DBD"/>
    <w:rsid w:val="00D57ADE"/>
    <w:rsid w:val="00D6644A"/>
    <w:rsid w:val="00D67175"/>
    <w:rsid w:val="00D71F5F"/>
    <w:rsid w:val="00D73BBE"/>
    <w:rsid w:val="00D9765C"/>
    <w:rsid w:val="00DA128A"/>
    <w:rsid w:val="00DA13C1"/>
    <w:rsid w:val="00DA2382"/>
    <w:rsid w:val="00DC3759"/>
    <w:rsid w:val="00DC506B"/>
    <w:rsid w:val="00DC73D5"/>
    <w:rsid w:val="00DD0B52"/>
    <w:rsid w:val="00E21912"/>
    <w:rsid w:val="00E229EC"/>
    <w:rsid w:val="00E254DE"/>
    <w:rsid w:val="00E3162A"/>
    <w:rsid w:val="00E3217F"/>
    <w:rsid w:val="00E33A06"/>
    <w:rsid w:val="00E52F40"/>
    <w:rsid w:val="00E70AC0"/>
    <w:rsid w:val="00E72D23"/>
    <w:rsid w:val="00E75B7D"/>
    <w:rsid w:val="00E77597"/>
    <w:rsid w:val="00EA15C7"/>
    <w:rsid w:val="00EB2C11"/>
    <w:rsid w:val="00ED7C44"/>
    <w:rsid w:val="00EE1D2D"/>
    <w:rsid w:val="00EE2F9C"/>
    <w:rsid w:val="00EF01E9"/>
    <w:rsid w:val="00EF3227"/>
    <w:rsid w:val="00EF5B62"/>
    <w:rsid w:val="00F04323"/>
    <w:rsid w:val="00F05D5F"/>
    <w:rsid w:val="00F11887"/>
    <w:rsid w:val="00F118F4"/>
    <w:rsid w:val="00F13D9A"/>
    <w:rsid w:val="00F21504"/>
    <w:rsid w:val="00F21AC9"/>
    <w:rsid w:val="00F243A6"/>
    <w:rsid w:val="00F243AE"/>
    <w:rsid w:val="00F34E37"/>
    <w:rsid w:val="00F51118"/>
    <w:rsid w:val="00F51282"/>
    <w:rsid w:val="00F51A12"/>
    <w:rsid w:val="00F550C8"/>
    <w:rsid w:val="00F6259D"/>
    <w:rsid w:val="00F62973"/>
    <w:rsid w:val="00F67B39"/>
    <w:rsid w:val="00F701E7"/>
    <w:rsid w:val="00F72B02"/>
    <w:rsid w:val="00F74C2F"/>
    <w:rsid w:val="00F75FD9"/>
    <w:rsid w:val="00F76A8F"/>
    <w:rsid w:val="00F97775"/>
    <w:rsid w:val="00FA7523"/>
    <w:rsid w:val="00FB6F8C"/>
    <w:rsid w:val="00FD1258"/>
    <w:rsid w:val="00FE247C"/>
    <w:rsid w:val="00FE3692"/>
    <w:rsid w:val="00FE6C49"/>
    <w:rsid w:val="00FE7685"/>
    <w:rsid w:val="00FF1682"/>
    <w:rsid w:val="00FF384D"/>
    <w:rsid w:val="00FF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AE9B5F"/>
  <w15:chartTrackingRefBased/>
  <w15:docId w15:val="{784205E9-593F-4710-9759-78D372D2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2426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6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1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era\AppData\Local\Microsoft\Office\16.0\DTS\en-IN%7b9B387E85-C82B-4D67-A8CA-EF6A00E226C3%7d\%7bCB328C1B-BA30-4E18-9D79-E8ED25142BFD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C343C-F112-426D-B0E4-BA8518A39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{CB328C1B-BA30-4E18-9D79-E8ED25142BFD}tf02835058_win32</Template>
  <TotalTime>395</TotalTime>
  <Pages>7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GOUD</dc:creator>
  <cp:keywords/>
  <dc:description/>
  <cp:lastModifiedBy>HARIKA GOUD</cp:lastModifiedBy>
  <cp:revision>48</cp:revision>
  <dcterms:created xsi:type="dcterms:W3CDTF">2024-09-25T09:17:00Z</dcterms:created>
  <dcterms:modified xsi:type="dcterms:W3CDTF">2024-09-26T09:43:00Z</dcterms:modified>
</cp:coreProperties>
</file>